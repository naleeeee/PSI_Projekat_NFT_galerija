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79597357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34642" wp14:editId="1BEB2FF0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D6F69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7227D26D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7CC0A424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346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77D6F69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7227D26D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7CC0A424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77AAD347" w14:textId="77777777" w:rsidR="00033D74" w:rsidRDefault="00033D74" w:rsidP="00A66300">
      <w:pPr>
        <w:pStyle w:val="naslov"/>
      </w:pPr>
    </w:p>
    <w:p w14:paraId="6F78429A" w14:textId="77777777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7D6D62">
        <w:t>ocenjivanja NFT-ja</w:t>
      </w:r>
    </w:p>
    <w:p w14:paraId="739FF8DD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5B1B3E47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289ADB7D" wp14:editId="57E300F5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1DB5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4D8284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6A94F305" w14:textId="77777777" w:rsidR="00033D74" w:rsidRDefault="00033D74" w:rsidP="00A66300">
      <w:pPr>
        <w:pStyle w:val="podnaslov"/>
      </w:pPr>
    </w:p>
    <w:p w14:paraId="6F3BE453" w14:textId="77777777" w:rsidR="00033D74" w:rsidRDefault="00033D74" w:rsidP="00A66300">
      <w:pPr>
        <w:pStyle w:val="podnaslov"/>
      </w:pPr>
    </w:p>
    <w:p w14:paraId="67B3385D" w14:textId="77777777" w:rsidR="00033D74" w:rsidRDefault="00033D74" w:rsidP="00A66300">
      <w:pPr>
        <w:pStyle w:val="podnaslov"/>
      </w:pPr>
    </w:p>
    <w:p w14:paraId="61863D7F" w14:textId="77777777" w:rsidR="00033D74" w:rsidRDefault="00033D74" w:rsidP="00033D74">
      <w:pPr>
        <w:pStyle w:val="naslov"/>
        <w:jc w:val="left"/>
      </w:pPr>
    </w:p>
    <w:p w14:paraId="75F218AF" w14:textId="77777777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2D1DA89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3A9F2D3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9D56F3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5C18F775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44DA3937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14479BBC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47B96E4B" w14:textId="78E976FA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873049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9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2FC919C0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50EDB7CF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4AB170F7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6E4F825B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1A2E3345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7971ABD7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8DA45C7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08B3A1B6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639E2247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7B48C295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315DD32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77795C59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05D8A77D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4495DCA7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43ECADC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7F92BBF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D0FFF59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9C3E5AE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B4F10DE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346C127" w14:textId="77777777" w:rsidR="00284F53" w:rsidRDefault="00284F53" w:rsidP="00F27065">
      <w:pPr>
        <w:pStyle w:val="naslov"/>
        <w:ind w:left="3600"/>
        <w:jc w:val="left"/>
      </w:pPr>
    </w:p>
    <w:p w14:paraId="7C6CF152" w14:textId="77777777" w:rsidR="00284F53" w:rsidRDefault="00284F53" w:rsidP="00F27065">
      <w:pPr>
        <w:pStyle w:val="naslov"/>
        <w:ind w:left="3600"/>
        <w:jc w:val="left"/>
      </w:pPr>
    </w:p>
    <w:p w14:paraId="7A72D63D" w14:textId="77777777" w:rsidR="00284F53" w:rsidRDefault="00284F53" w:rsidP="00F27065">
      <w:pPr>
        <w:pStyle w:val="naslov"/>
        <w:ind w:left="3600"/>
        <w:jc w:val="left"/>
      </w:pPr>
    </w:p>
    <w:p w14:paraId="2291E151" w14:textId="77777777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37C125F7" w14:textId="5214BA98" w:rsidR="004D2F3E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78388" w:history="1">
        <w:r w:rsidR="004D2F3E" w:rsidRPr="007C6F0A">
          <w:rPr>
            <w:rStyle w:val="Hyperlink"/>
            <w:rFonts w:eastAsia="Adobe Kaiti Std R"/>
            <w:noProof/>
          </w:rPr>
          <w:t>1.</w:t>
        </w:r>
        <w:r w:rsidR="004D2F3E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4D2F3E" w:rsidRPr="007C6F0A">
          <w:rPr>
            <w:rStyle w:val="Hyperlink"/>
            <w:noProof/>
          </w:rPr>
          <w:t>Uvod</w:t>
        </w:r>
        <w:r w:rsidR="004D2F3E">
          <w:rPr>
            <w:noProof/>
            <w:webHidden/>
          </w:rPr>
          <w:tab/>
        </w:r>
        <w:r w:rsidR="004D2F3E">
          <w:rPr>
            <w:noProof/>
            <w:webHidden/>
          </w:rPr>
          <w:fldChar w:fldCharType="begin"/>
        </w:r>
        <w:r w:rsidR="004D2F3E">
          <w:rPr>
            <w:noProof/>
            <w:webHidden/>
          </w:rPr>
          <w:instrText xml:space="preserve"> PAGEREF _Toc160878388 \h </w:instrText>
        </w:r>
        <w:r w:rsidR="004D2F3E">
          <w:rPr>
            <w:noProof/>
            <w:webHidden/>
          </w:rPr>
        </w:r>
        <w:r w:rsidR="004D2F3E">
          <w:rPr>
            <w:noProof/>
            <w:webHidden/>
          </w:rPr>
          <w:fldChar w:fldCharType="separate"/>
        </w:r>
        <w:r w:rsidR="004D2F3E">
          <w:rPr>
            <w:noProof/>
            <w:webHidden/>
          </w:rPr>
          <w:t>4</w:t>
        </w:r>
        <w:r w:rsidR="004D2F3E">
          <w:rPr>
            <w:noProof/>
            <w:webHidden/>
          </w:rPr>
          <w:fldChar w:fldCharType="end"/>
        </w:r>
      </w:hyperlink>
    </w:p>
    <w:p w14:paraId="07DA3C4A" w14:textId="18EDDBD9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89" w:history="1">
        <w:r w:rsidRPr="007C6F0A">
          <w:rPr>
            <w:rStyle w:val="Hyperlink"/>
            <w:rFonts w:eastAsia="Adobe Kaiti Std R"/>
            <w:noProof/>
          </w:rPr>
          <w:t>1.1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47A844" w14:textId="457B9CE2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90" w:history="1">
        <w:r w:rsidRPr="007C6F0A">
          <w:rPr>
            <w:rStyle w:val="Hyperlink"/>
            <w:rFonts w:eastAsia="Adobe Kaiti Std R"/>
            <w:noProof/>
          </w:rPr>
          <w:t>1.2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0F1A30" w14:textId="6D866C52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91" w:history="1">
        <w:r w:rsidRPr="007C6F0A">
          <w:rPr>
            <w:rStyle w:val="Hyperlink"/>
            <w:rFonts w:eastAsia="Adobe Kaiti Std R"/>
            <w:noProof/>
          </w:rPr>
          <w:t>1.3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6C62FB" w14:textId="7F6DFD4B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92" w:history="1">
        <w:r w:rsidRPr="007C6F0A">
          <w:rPr>
            <w:rStyle w:val="Hyperlink"/>
            <w:rFonts w:eastAsia="Adobe Kaiti Std R"/>
            <w:noProof/>
          </w:rPr>
          <w:t>1.4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1DEBDB" w14:textId="04E59DA3" w:rsidR="004D2F3E" w:rsidRDefault="004D2F3E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78393" w:history="1">
        <w:r w:rsidRPr="007C6F0A">
          <w:rPr>
            <w:rStyle w:val="Hyperlink"/>
            <w:rFonts w:eastAsia="Adobe Kaiti Std R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Pr="007C6F0A">
          <w:rPr>
            <w:rStyle w:val="Hyperlink"/>
            <w:noProof/>
          </w:rPr>
          <w:t>Scenario registracije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EE24FF" w14:textId="36CF98EE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94" w:history="1">
        <w:r w:rsidRPr="007C6F0A">
          <w:rPr>
            <w:rStyle w:val="Hyperlink"/>
            <w:rFonts w:eastAsia="Adobe Kaiti Std R"/>
            <w:noProof/>
          </w:rPr>
          <w:t>2.1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0E3A48" w14:textId="33F47185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95" w:history="1">
        <w:r w:rsidRPr="007C6F0A">
          <w:rPr>
            <w:rStyle w:val="Hyperlink"/>
            <w:rFonts w:eastAsia="Adobe Kaiti Std R"/>
            <w:noProof/>
          </w:rPr>
          <w:t>2.2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noProof/>
          </w:rPr>
          <w:t>Tok doga</w:t>
        </w:r>
        <w:r w:rsidRPr="007C6F0A">
          <w:rPr>
            <w:rStyle w:val="Hyperlink"/>
            <w:rFonts w:ascii="Cambria" w:eastAsia="Adobe Kaiti Std R" w:hAnsi="Cambria" w:cs="Cambria"/>
            <w:noProof/>
          </w:rPr>
          <w:t>đ</w:t>
        </w:r>
        <w:r w:rsidRPr="007C6F0A">
          <w:rPr>
            <w:rStyle w:val="Hyperlink"/>
            <w:rFonts w:eastAsia="Adobe Kaiti Std R"/>
            <w:noProof/>
          </w:rPr>
          <w:t>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DEA881" w14:textId="131E542D" w:rsidR="004D2F3E" w:rsidRDefault="004D2F3E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8396" w:history="1">
        <w:r w:rsidRPr="007C6F0A">
          <w:rPr>
            <w:rStyle w:val="Hyperlink"/>
            <w:rFonts w:eastAsia="Adobe Kaiti Std R"/>
            <w:noProof/>
          </w:rPr>
          <w:t>2.2.1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7C6F0A">
          <w:rPr>
            <w:rStyle w:val="Hyperlink"/>
            <w:rFonts w:eastAsia="Adobe Kaiti Std R"/>
            <w:noProof/>
          </w:rPr>
          <w:t>Klijent uspe</w:t>
        </w:r>
        <w:r w:rsidRPr="007C6F0A">
          <w:rPr>
            <w:rStyle w:val="Hyperlink"/>
            <w:rFonts w:ascii="Cambria" w:eastAsia="Adobe Kaiti Std R" w:hAnsi="Cambria" w:cs="Cambria"/>
            <w:noProof/>
          </w:rPr>
          <w:t>š</w:t>
        </w:r>
        <w:r w:rsidRPr="007C6F0A">
          <w:rPr>
            <w:rStyle w:val="Hyperlink"/>
            <w:rFonts w:eastAsia="Adobe Kaiti Std R"/>
            <w:noProof/>
          </w:rPr>
          <w:t>no ocenjuje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F36096" w14:textId="0688A7F5" w:rsidR="004D2F3E" w:rsidRDefault="004D2F3E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878397" w:history="1">
        <w:r w:rsidRPr="007C6F0A">
          <w:rPr>
            <w:rStyle w:val="Hyperlink"/>
            <w:rFonts w:eastAsia="Adobe Kaiti Std R"/>
            <w:noProof/>
          </w:rPr>
          <w:t>2.2.2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7C6F0A">
          <w:rPr>
            <w:rStyle w:val="Hyperlink"/>
            <w:rFonts w:eastAsia="Adobe Kaiti Std R"/>
            <w:i/>
            <w:noProof/>
          </w:rPr>
          <w:t>Klijent je ve</w:t>
        </w:r>
        <w:r w:rsidRPr="007C6F0A">
          <w:rPr>
            <w:rStyle w:val="Hyperlink"/>
            <w:rFonts w:ascii="Cambria" w:eastAsia="Adobe Kaiti Std R" w:hAnsi="Cambria" w:cs="Cambria"/>
            <w:i/>
            <w:noProof/>
          </w:rPr>
          <w:t>ć</w:t>
        </w:r>
        <w:r w:rsidRPr="007C6F0A">
          <w:rPr>
            <w:rStyle w:val="Hyperlink"/>
            <w:rFonts w:eastAsia="Adobe Kaiti Std R"/>
            <w:i/>
            <w:noProof/>
          </w:rPr>
          <w:t xml:space="preserve"> ocenio odre</w:t>
        </w:r>
        <w:r w:rsidRPr="007C6F0A">
          <w:rPr>
            <w:rStyle w:val="Hyperlink"/>
            <w:rFonts w:ascii="Cambria" w:eastAsia="Adobe Kaiti Std R" w:hAnsi="Cambria" w:cs="Cambria"/>
            <w:i/>
            <w:noProof/>
          </w:rPr>
          <w:t>đ</w:t>
        </w:r>
        <w:r w:rsidRPr="007C6F0A">
          <w:rPr>
            <w:rStyle w:val="Hyperlink"/>
            <w:rFonts w:eastAsia="Adobe Kaiti Std R"/>
            <w:i/>
            <w:noProof/>
          </w:rPr>
          <w:t>eni NFT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CD40EC" w14:textId="607BEB70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98" w:history="1">
        <w:r w:rsidRPr="007C6F0A">
          <w:rPr>
            <w:rStyle w:val="Hyperlink"/>
            <w:rFonts w:eastAsia="Adobe Kaiti Std R"/>
            <w:noProof/>
          </w:rPr>
          <w:t>2.3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rFonts w:eastAsia="Adobe Kaiti Std R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405CD2" w14:textId="1E09FFC2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399" w:history="1">
        <w:r w:rsidRPr="007C6F0A">
          <w:rPr>
            <w:rStyle w:val="Hyperlink"/>
            <w:rFonts w:eastAsia="Adobe Kaiti Std R"/>
            <w:noProof/>
          </w:rPr>
          <w:t>2.4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rFonts w:eastAsia="Adobe Kaiti Std R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5E23F" w14:textId="3D49BDAD" w:rsidR="004D2F3E" w:rsidRDefault="004D2F3E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78400" w:history="1">
        <w:r w:rsidRPr="007C6F0A">
          <w:rPr>
            <w:rStyle w:val="Hyperlink"/>
            <w:rFonts w:eastAsia="Adobe Kaiti Std R"/>
            <w:noProof/>
          </w:rPr>
          <w:t>2.5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7C6F0A">
          <w:rPr>
            <w:rStyle w:val="Hyperlink"/>
            <w:rFonts w:eastAsia="Adobe Kaiti Std R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_Toc160878400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086EB6" w14:textId="70354B66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3F8C2C49" w14:textId="77777777" w:rsidR="00721278" w:rsidRDefault="00721278" w:rsidP="002D509F">
      <w:pPr>
        <w:jc w:val="center"/>
        <w:rPr>
          <w:sz w:val="20"/>
          <w:szCs w:val="20"/>
        </w:rPr>
      </w:pPr>
    </w:p>
    <w:p w14:paraId="7F8BC322" w14:textId="77777777" w:rsidR="00721278" w:rsidRDefault="00721278" w:rsidP="002D509F">
      <w:pPr>
        <w:jc w:val="center"/>
        <w:rPr>
          <w:sz w:val="20"/>
          <w:szCs w:val="20"/>
        </w:rPr>
      </w:pPr>
    </w:p>
    <w:p w14:paraId="2FC9EEA8" w14:textId="77777777" w:rsidR="00721278" w:rsidRDefault="00721278" w:rsidP="002D509F">
      <w:pPr>
        <w:jc w:val="center"/>
        <w:rPr>
          <w:sz w:val="20"/>
          <w:szCs w:val="20"/>
        </w:rPr>
      </w:pPr>
    </w:p>
    <w:p w14:paraId="70D56DE2" w14:textId="77777777" w:rsidR="006A150A" w:rsidRDefault="006A150A" w:rsidP="002D509F">
      <w:pPr>
        <w:jc w:val="center"/>
        <w:rPr>
          <w:sz w:val="20"/>
          <w:szCs w:val="20"/>
        </w:rPr>
      </w:pPr>
    </w:p>
    <w:p w14:paraId="46E5628C" w14:textId="77777777" w:rsidR="006A150A" w:rsidRDefault="006A150A" w:rsidP="002D509F">
      <w:pPr>
        <w:jc w:val="center"/>
        <w:rPr>
          <w:sz w:val="20"/>
          <w:szCs w:val="20"/>
        </w:rPr>
      </w:pPr>
    </w:p>
    <w:p w14:paraId="690280FB" w14:textId="77777777" w:rsidR="006A150A" w:rsidRDefault="006A150A" w:rsidP="002D509F">
      <w:pPr>
        <w:jc w:val="center"/>
        <w:rPr>
          <w:sz w:val="20"/>
          <w:szCs w:val="20"/>
        </w:rPr>
      </w:pPr>
    </w:p>
    <w:p w14:paraId="201AFB25" w14:textId="77777777" w:rsidR="006A150A" w:rsidRDefault="006A150A" w:rsidP="002D509F">
      <w:pPr>
        <w:jc w:val="center"/>
        <w:rPr>
          <w:sz w:val="20"/>
          <w:szCs w:val="20"/>
        </w:rPr>
      </w:pPr>
    </w:p>
    <w:p w14:paraId="46218BBD" w14:textId="77777777" w:rsidR="006A150A" w:rsidRDefault="006A150A" w:rsidP="002D509F">
      <w:pPr>
        <w:jc w:val="center"/>
        <w:rPr>
          <w:sz w:val="20"/>
          <w:szCs w:val="20"/>
        </w:rPr>
      </w:pPr>
    </w:p>
    <w:p w14:paraId="0FFAAE93" w14:textId="77777777" w:rsidR="006A150A" w:rsidRDefault="006A150A" w:rsidP="002D509F">
      <w:pPr>
        <w:jc w:val="center"/>
        <w:rPr>
          <w:sz w:val="20"/>
          <w:szCs w:val="20"/>
        </w:rPr>
      </w:pPr>
    </w:p>
    <w:p w14:paraId="1F07F9DF" w14:textId="77777777" w:rsidR="006A150A" w:rsidRDefault="006A150A" w:rsidP="002D509F">
      <w:pPr>
        <w:jc w:val="center"/>
        <w:rPr>
          <w:sz w:val="20"/>
          <w:szCs w:val="20"/>
        </w:rPr>
      </w:pPr>
    </w:p>
    <w:p w14:paraId="1009A9E5" w14:textId="77777777" w:rsidR="00721278" w:rsidRDefault="00721278" w:rsidP="002D509F">
      <w:pPr>
        <w:jc w:val="center"/>
        <w:rPr>
          <w:sz w:val="20"/>
          <w:szCs w:val="20"/>
        </w:rPr>
      </w:pPr>
    </w:p>
    <w:p w14:paraId="5DC76D69" w14:textId="77777777" w:rsidR="00721278" w:rsidRDefault="00721278" w:rsidP="00721278"/>
    <w:p w14:paraId="46BD5054" w14:textId="77777777" w:rsidR="00BD569B" w:rsidRDefault="00284F53" w:rsidP="00284F53">
      <w:pPr>
        <w:pStyle w:val="heding1"/>
      </w:pPr>
      <w:bookmarkStart w:id="0" w:name="_Toc160878388"/>
      <w:r>
        <w:lastRenderedPageBreak/>
        <w:t>Uvod</w:t>
      </w:r>
      <w:bookmarkEnd w:id="0"/>
    </w:p>
    <w:p w14:paraId="67BF71AB" w14:textId="77777777" w:rsidR="006A150A" w:rsidRDefault="00284F53" w:rsidP="006A150A">
      <w:pPr>
        <w:pStyle w:val="heding2"/>
      </w:pPr>
      <w:bookmarkStart w:id="1" w:name="_Toc160878389"/>
      <w:r>
        <w:t>Rezim</w:t>
      </w:r>
      <w:r w:rsidR="006A150A">
        <w:t>e</w:t>
      </w:r>
      <w:bookmarkEnd w:id="1"/>
    </w:p>
    <w:p w14:paraId="36788E14" w14:textId="77777777" w:rsidR="006A150A" w:rsidRPr="00766A0F" w:rsidRDefault="00766A0F" w:rsidP="00766A0F">
      <w:pPr>
        <w:pStyle w:val="Normal1"/>
      </w:pPr>
      <w:r w:rsidRPr="00766A0F">
        <w:t>Definisanje scenarija upotrebe prilikom registracije novog korisnika na sajt, sa primerima odgovoraju</w:t>
      </w:r>
      <w:r w:rsidRPr="00766A0F">
        <w:rPr>
          <w:rFonts w:ascii="Cambria" w:hAnsi="Cambria" w:cs="Cambria"/>
        </w:rPr>
        <w:t>ć</w:t>
      </w:r>
      <w:r w:rsidRPr="00766A0F">
        <w:t>ih html stranica.</w:t>
      </w:r>
    </w:p>
    <w:p w14:paraId="49EF70C1" w14:textId="77777777" w:rsidR="00284F53" w:rsidRDefault="00284F53" w:rsidP="00284F53">
      <w:pPr>
        <w:pStyle w:val="heding2"/>
      </w:pPr>
      <w:bookmarkStart w:id="2" w:name="_Toc160878390"/>
      <w:r>
        <w:t>Namena dokumenta i ciljne grupe</w:t>
      </w:r>
      <w:bookmarkEnd w:id="2"/>
    </w:p>
    <w:p w14:paraId="01C56DA4" w14:textId="77777777" w:rsidR="00766A0F" w:rsidRPr="00766A0F" w:rsidRDefault="00766A0F" w:rsidP="00766A0F">
      <w:pPr>
        <w:pStyle w:val="Normal1"/>
        <w:rPr>
          <w:rFonts w:ascii="Cambria" w:hAnsi="Cambria"/>
        </w:rPr>
      </w:pPr>
      <w:r>
        <w:t xml:space="preserve">Dokument </w:t>
      </w:r>
      <w:r>
        <w:rPr>
          <w:rFonts w:ascii="Cambria" w:hAnsi="Cambria" w:cs="Cambria"/>
        </w:rPr>
        <w:t>ć</w:t>
      </w:r>
      <w:r>
        <w:t xml:space="preserve">e koristiti svi </w:t>
      </w:r>
      <w:r>
        <w:rPr>
          <w:rFonts w:ascii="Cambria" w:hAnsi="Cambria" w:cs="Cambria"/>
        </w:rPr>
        <w:t>č</w:t>
      </w:r>
      <w:r>
        <w:t>lanovi projektnog tima u razvoju projekta i testiranju a mo</w:t>
      </w:r>
      <w:r>
        <w:rPr>
          <w:rFonts w:ascii="Cambria" w:hAnsi="Cambria" w:cs="Cambria"/>
        </w:rPr>
        <w:t>ž</w:t>
      </w:r>
      <w:r>
        <w:t>e se koristiti i pri pisanju uputstva za upotrebu.</w:t>
      </w:r>
    </w:p>
    <w:p w14:paraId="0E0BD1AC" w14:textId="77777777" w:rsidR="00033D74" w:rsidRDefault="00033D74" w:rsidP="00284F53">
      <w:pPr>
        <w:pStyle w:val="heding2"/>
      </w:pPr>
      <w:bookmarkStart w:id="3" w:name="_Toc160878391"/>
      <w:r>
        <w:t>Reference</w:t>
      </w:r>
      <w:bookmarkEnd w:id="3"/>
    </w:p>
    <w:p w14:paraId="76776396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Projektni zadatak </w:t>
      </w:r>
    </w:p>
    <w:p w14:paraId="5D3479DC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Uputstvo za pisanje specifikacije scenarija upotrebe funkcionalnosti </w:t>
      </w:r>
    </w:p>
    <w:p w14:paraId="4133DD3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7DBB51B6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163AAA2E" w14:textId="77777777" w:rsidR="00766A0F" w:rsidRDefault="00766A0F" w:rsidP="00766A0F">
      <w:pPr>
        <w:pStyle w:val="Normal1"/>
        <w:spacing w:after="0"/>
        <w:ind w:left="2002"/>
      </w:pPr>
    </w:p>
    <w:p w14:paraId="639F7250" w14:textId="77777777" w:rsidR="00033D74" w:rsidRDefault="00033D74" w:rsidP="00284F53">
      <w:pPr>
        <w:pStyle w:val="heding2"/>
      </w:pPr>
      <w:bookmarkStart w:id="4" w:name="_Toc160878392"/>
      <w:r>
        <w:t>Otvorena pitanja</w:t>
      </w:r>
      <w:bookmarkEnd w:id="4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47080493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76F14B77" w14:textId="77777777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21E8FD5B" w14:textId="77777777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024C5FE8" w14:textId="77777777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1D33AD" w:rsidRPr="00223F36" w14:paraId="5FBB46DA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19A44536" w14:textId="5058CED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4DFFEFE0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EA2343F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15CD7F92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2E99FDAD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64A59F93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40E7C06A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46C2CF3A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07A3CE72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3233AD0D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382AA10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A94AC60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74A5C393" w14:textId="19DC361C" w:rsidR="00033D74" w:rsidRPr="00033D74" w:rsidRDefault="00033D74" w:rsidP="00033D74">
      <w:pPr>
        <w:pStyle w:val="heding1"/>
      </w:pPr>
      <w:bookmarkStart w:id="5" w:name="_Toc160878393"/>
      <w:r w:rsidRPr="00033D74">
        <w:t xml:space="preserve">Scenario </w:t>
      </w:r>
      <w:r w:rsidR="004D2F3E">
        <w:t>ocenjivanja NFT-ja</w:t>
      </w:r>
      <w:bookmarkEnd w:id="5"/>
    </w:p>
    <w:p w14:paraId="164CE367" w14:textId="77777777" w:rsidR="00721278" w:rsidRDefault="00033D74" w:rsidP="00721278">
      <w:pPr>
        <w:pStyle w:val="heding2"/>
      </w:pPr>
      <w:bookmarkStart w:id="6" w:name="_Toc160878394"/>
      <w:r>
        <w:t>Kratak opis</w:t>
      </w:r>
      <w:bookmarkEnd w:id="6"/>
    </w:p>
    <w:p w14:paraId="191FB7EE" w14:textId="44002D67" w:rsidR="00873049" w:rsidRPr="00873049" w:rsidRDefault="00873049" w:rsidP="004D2F3E">
      <w:pPr>
        <w:pStyle w:val="Normal1"/>
      </w:pPr>
      <w:r>
        <w:t>Registrovani korisnik (kupac, kolekcionar ili kreator), klijent, ima mogu</w:t>
      </w:r>
      <w:r>
        <w:rPr>
          <w:rFonts w:ascii="Cambria" w:hAnsi="Cambria" w:cs="Cambria"/>
        </w:rPr>
        <w:t>ć</w:t>
      </w:r>
      <w:r>
        <w:t>nost ocene NFT-ja. Klijent ocenjuje NFT pritiskom na zvezdicu (broja</w:t>
      </w:r>
      <w:r>
        <w:rPr>
          <w:rFonts w:ascii="Cambria" w:hAnsi="Cambria" w:cs="Cambria"/>
        </w:rPr>
        <w:t>č</w:t>
      </w:r>
      <w:r>
        <w:t>ano, od 1 do 5). Klijent mo</w:t>
      </w:r>
      <w:r>
        <w:rPr>
          <w:rFonts w:ascii="Cambria" w:hAnsi="Cambria" w:cs="Cambria"/>
        </w:rPr>
        <w:t>ž</w:t>
      </w:r>
      <w:r>
        <w:t>e da oceni NFT kada se nalazi na “profilu” NFT-ja. Klijent mo</w:t>
      </w:r>
      <w:r>
        <w:rPr>
          <w:rFonts w:ascii="Cambria" w:hAnsi="Cambria" w:cs="Cambria"/>
        </w:rPr>
        <w:t>ž</w:t>
      </w:r>
      <w:r>
        <w:t>e samo jednom da oceni isti NFT.</w:t>
      </w:r>
    </w:p>
    <w:p w14:paraId="17089010" w14:textId="6D9E6B55" w:rsidR="007B3864" w:rsidRPr="004D2F3E" w:rsidRDefault="00033D74" w:rsidP="004D2F3E">
      <w:pPr>
        <w:pStyle w:val="heding2"/>
      </w:pPr>
      <w:bookmarkStart w:id="7" w:name="_Toc160878395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</w:p>
    <w:p w14:paraId="565F8166" w14:textId="2CCAA33C" w:rsidR="00873049" w:rsidRDefault="00873049" w:rsidP="00BC4E6E">
      <w:pPr>
        <w:pStyle w:val="heding3"/>
        <w:rPr>
          <w:rFonts w:eastAsia="Adobe Kaiti Std R"/>
          <w:u w:val="single"/>
        </w:rPr>
      </w:pPr>
      <w:bookmarkStart w:id="8" w:name="_Toc160878396"/>
      <w:r w:rsidRPr="00873049">
        <w:rPr>
          <w:rFonts w:eastAsia="Adobe Kaiti Std R"/>
          <w:u w:val="single"/>
        </w:rPr>
        <w:t>Klijent uspe</w:t>
      </w:r>
      <w:r w:rsidRPr="00873049">
        <w:rPr>
          <w:rFonts w:ascii="Cambria" w:eastAsia="Adobe Kaiti Std R" w:hAnsi="Cambria" w:cs="Cambria"/>
          <w:u w:val="single"/>
        </w:rPr>
        <w:t>š</w:t>
      </w:r>
      <w:r w:rsidRPr="00873049">
        <w:rPr>
          <w:rFonts w:eastAsia="Adobe Kaiti Std R"/>
          <w:u w:val="single"/>
        </w:rPr>
        <w:t>no ocenjuje NFT</w:t>
      </w:r>
      <w:bookmarkEnd w:id="8"/>
    </w:p>
    <w:p w14:paraId="02890C88" w14:textId="6FBE9EFE" w:rsidR="00873049" w:rsidRPr="00873049" w:rsidRDefault="00873049" w:rsidP="004D2F3E">
      <w:pPr>
        <w:pStyle w:val="Normal1"/>
        <w:rPr>
          <w:u w:val="single"/>
        </w:rPr>
      </w:pPr>
      <w:r>
        <w:t>Klijent treba da pritisne na odgovaraju</w:t>
      </w:r>
      <w:r>
        <w:rPr>
          <w:rFonts w:ascii="Cambria" w:hAnsi="Cambria" w:cs="Cambria"/>
        </w:rPr>
        <w:t>ć</w:t>
      </w:r>
      <w:r>
        <w:t xml:space="preserve">u zvezdicu </w:t>
      </w:r>
      <w:r w:rsidR="004D2F3E">
        <w:t>koje se na</w:t>
      </w:r>
      <w:r w:rsidR="004D2F3E">
        <w:rPr>
          <w:rFonts w:ascii="Cambria" w:hAnsi="Cambria"/>
        </w:rPr>
        <w:t>laze na profilu NFT-ja</w:t>
      </w:r>
      <w:r>
        <w:rPr>
          <w:i/>
          <w:iCs/>
        </w:rPr>
        <w:t xml:space="preserve"> </w:t>
      </w:r>
      <w:r w:rsidR="004D2F3E">
        <w:t>. Na ovaj na</w:t>
      </w:r>
      <w:r w:rsidR="004D2F3E">
        <w:rPr>
          <w:rFonts w:ascii="Cambria" w:hAnsi="Cambria" w:cs="Cambria"/>
        </w:rPr>
        <w:t>č</w:t>
      </w:r>
      <w:r w:rsidR="004D2F3E">
        <w:t xml:space="preserve">in </w:t>
      </w:r>
      <w:r w:rsidR="004D2F3E">
        <w:rPr>
          <w:rFonts w:ascii="Cambria" w:hAnsi="Cambria" w:cs="Cambria"/>
        </w:rPr>
        <w:t>č</w:t>
      </w:r>
      <w:r w:rsidR="004D2F3E">
        <w:t>uva se ocena u bazi.</w:t>
      </w:r>
    </w:p>
    <w:p w14:paraId="31A05D3B" w14:textId="77777777" w:rsidR="00873049" w:rsidRDefault="00873049" w:rsidP="00BC4E6E">
      <w:pPr>
        <w:pStyle w:val="heding3"/>
        <w:rPr>
          <w:rFonts w:eastAsia="Adobe Kaiti Std R"/>
          <w:i/>
          <w:iCs/>
        </w:rPr>
      </w:pPr>
      <w:bookmarkStart w:id="9" w:name="_Toc160878397"/>
      <w:r w:rsidRPr="00873049">
        <w:rPr>
          <w:rFonts w:eastAsia="Adobe Kaiti Std R"/>
          <w:i/>
          <w:iCs/>
        </w:rPr>
        <w:t>Klijent je ve</w:t>
      </w:r>
      <w:r w:rsidRPr="00873049">
        <w:rPr>
          <w:rFonts w:ascii="Cambria" w:eastAsia="Adobe Kaiti Std R" w:hAnsi="Cambria" w:cs="Cambria"/>
          <w:i/>
          <w:iCs/>
        </w:rPr>
        <w:t>ć</w:t>
      </w:r>
      <w:r w:rsidRPr="00873049">
        <w:rPr>
          <w:rFonts w:eastAsia="Adobe Kaiti Std R"/>
          <w:i/>
          <w:iCs/>
        </w:rPr>
        <w:t xml:space="preserve"> ocenio odre</w:t>
      </w:r>
      <w:r w:rsidRPr="00873049">
        <w:rPr>
          <w:rFonts w:ascii="Cambria" w:eastAsia="Adobe Kaiti Std R" w:hAnsi="Cambria" w:cs="Cambria"/>
          <w:i/>
          <w:iCs/>
        </w:rPr>
        <w:t>đ</w:t>
      </w:r>
      <w:r w:rsidRPr="00873049">
        <w:rPr>
          <w:rFonts w:eastAsia="Adobe Kaiti Std R"/>
          <w:i/>
          <w:iCs/>
        </w:rPr>
        <w:t>eni NFT</w:t>
      </w:r>
      <w:bookmarkEnd w:id="9"/>
    </w:p>
    <w:p w14:paraId="60104CD8" w14:textId="1888CFCA" w:rsidR="004D2F3E" w:rsidRPr="004D2F3E" w:rsidRDefault="004D2F3E" w:rsidP="004D2F3E">
      <w:pPr>
        <w:pStyle w:val="Normal1"/>
        <w:rPr>
          <w:rFonts w:ascii="Cambria" w:hAnsi="Cambria"/>
          <w:i/>
          <w:iCs/>
        </w:rPr>
      </w:pPr>
      <w:r w:rsidRPr="004D2F3E">
        <w:t>Klijent treba da pritisne na odgovaraju</w:t>
      </w:r>
      <w:r w:rsidRPr="004D2F3E">
        <w:rPr>
          <w:rFonts w:ascii="Cambria" w:hAnsi="Cambria" w:cs="Cambria"/>
        </w:rPr>
        <w:t>ć</w:t>
      </w:r>
      <w:r w:rsidRPr="004D2F3E">
        <w:t xml:space="preserve">u zvezdicu </w:t>
      </w:r>
      <w:r>
        <w:t>koje se na</w:t>
      </w:r>
      <w:r w:rsidRPr="004D2F3E">
        <w:rPr>
          <w:rFonts w:ascii="Cambria" w:hAnsi="Cambria"/>
        </w:rPr>
        <w:t>laze na profilu NFT-ja</w:t>
      </w:r>
      <w:r w:rsidRPr="004D2F3E">
        <w:t>.</w:t>
      </w:r>
      <w:r>
        <w:t xml:space="preserve"> Pritiskom na zvezdicu javlja gre</w:t>
      </w:r>
      <w:r>
        <w:rPr>
          <w:rFonts w:ascii="Cambria" w:hAnsi="Cambria"/>
        </w:rPr>
        <w:t xml:space="preserve">šku i prateći poruku ako je </w:t>
      </w:r>
      <w:r>
        <w:t>korisnik ve</w:t>
      </w:r>
      <w:r>
        <w:rPr>
          <w:rFonts w:ascii="Cambria" w:hAnsi="Cambria"/>
        </w:rPr>
        <w:t>ć ocenio NFT.</w:t>
      </w:r>
    </w:p>
    <w:p w14:paraId="3C5950BB" w14:textId="77777777" w:rsidR="005334E6" w:rsidRPr="002932E5" w:rsidRDefault="005334E6" w:rsidP="005334E6">
      <w:pPr>
        <w:pStyle w:val="heding3"/>
        <w:numPr>
          <w:ilvl w:val="0"/>
          <w:numId w:val="0"/>
        </w:numPr>
        <w:ind w:left="1296"/>
      </w:pPr>
    </w:p>
    <w:p w14:paraId="497ADCF7" w14:textId="77777777" w:rsidR="007B3864" w:rsidRPr="004D2F3E" w:rsidRDefault="002932E5" w:rsidP="00BB060F">
      <w:pPr>
        <w:pStyle w:val="heding2"/>
      </w:pPr>
      <w:bookmarkStart w:id="10" w:name="_Toc160878398"/>
      <w:r>
        <w:rPr>
          <w:rFonts w:eastAsia="Adobe Kaiti Std R"/>
        </w:rPr>
        <w:t>Posebni zahtevi</w:t>
      </w:r>
      <w:bookmarkEnd w:id="10"/>
    </w:p>
    <w:p w14:paraId="4FDBDECD" w14:textId="77777777" w:rsidR="004D2F3E" w:rsidRPr="002932E5" w:rsidRDefault="004D2F3E" w:rsidP="004D2F3E">
      <w:pPr>
        <w:pStyle w:val="Normal1"/>
      </w:pPr>
      <w:r>
        <w:t>Nema.</w:t>
      </w:r>
    </w:p>
    <w:p w14:paraId="7E9FB47B" w14:textId="77777777" w:rsidR="004D2F3E" w:rsidRPr="002932E5" w:rsidRDefault="004D2F3E" w:rsidP="004D2F3E">
      <w:pPr>
        <w:pStyle w:val="heding2"/>
        <w:numPr>
          <w:ilvl w:val="0"/>
          <w:numId w:val="0"/>
        </w:numPr>
        <w:ind w:left="1224"/>
      </w:pPr>
    </w:p>
    <w:p w14:paraId="097BD111" w14:textId="77777777" w:rsidR="002932E5" w:rsidRPr="00BB060F" w:rsidRDefault="002932E5" w:rsidP="00721278">
      <w:pPr>
        <w:pStyle w:val="heding2"/>
      </w:pPr>
      <w:bookmarkStart w:id="11" w:name="_Toc160878399"/>
      <w:r>
        <w:rPr>
          <w:rFonts w:eastAsia="Adobe Kaiti Std R"/>
        </w:rPr>
        <w:t>Preduslovi</w:t>
      </w:r>
      <w:bookmarkEnd w:id="11"/>
    </w:p>
    <w:p w14:paraId="6E102AC7" w14:textId="1AC079E0" w:rsidR="00BB060F" w:rsidRPr="002932E5" w:rsidRDefault="004D2F3E" w:rsidP="00BB060F">
      <w:pPr>
        <w:pStyle w:val="Normal1"/>
      </w:pPr>
      <w:r>
        <w:t>Klijent mora biti ulogovan na svoj profil u aplikaciji kako bi mogao da oceni NFT.</w:t>
      </w:r>
    </w:p>
    <w:p w14:paraId="7D45F792" w14:textId="77777777" w:rsidR="002932E5" w:rsidRPr="007B3864" w:rsidRDefault="002932E5" w:rsidP="00721278">
      <w:pPr>
        <w:pStyle w:val="heding2"/>
      </w:pPr>
      <w:bookmarkStart w:id="12" w:name="_Toc160878400"/>
      <w:r>
        <w:rPr>
          <w:rFonts w:eastAsia="Adobe Kaiti Std R"/>
        </w:rPr>
        <w:lastRenderedPageBreak/>
        <w:t>Posledice</w:t>
      </w:r>
      <w:bookmarkEnd w:id="12"/>
    </w:p>
    <w:p w14:paraId="6E949DBC" w14:textId="2A627717" w:rsidR="00BD569B" w:rsidRDefault="004D2F3E" w:rsidP="004D2F3E">
      <w:pPr>
        <w:pStyle w:val="Normal1"/>
      </w:pPr>
      <w:r>
        <w:t>Ako klijent uspe</w:t>
      </w:r>
      <w:r>
        <w:rPr>
          <w:rFonts w:ascii="Cambria" w:hAnsi="Cambria" w:cs="Cambria"/>
        </w:rPr>
        <w:t>š</w:t>
      </w:r>
      <w:r>
        <w:t>no oceni NFT, njegova ocena se bele</w:t>
      </w:r>
      <w:r>
        <w:rPr>
          <w:rFonts w:ascii="Cambria" w:hAnsi="Cambria" w:cs="Cambria"/>
        </w:rPr>
        <w:t>ž</w:t>
      </w:r>
      <w:r>
        <w:t>i u bazi.</w:t>
      </w:r>
    </w:p>
    <w:p w14:paraId="56743593" w14:textId="77777777" w:rsidR="00BD569B" w:rsidRDefault="00BD569B" w:rsidP="002D509F">
      <w:pPr>
        <w:jc w:val="center"/>
      </w:pPr>
    </w:p>
    <w:p w14:paraId="43382F6E" w14:textId="77777777" w:rsidR="00BD569B" w:rsidRDefault="00BD569B" w:rsidP="002D509F">
      <w:pPr>
        <w:jc w:val="center"/>
      </w:pPr>
    </w:p>
    <w:p w14:paraId="5D805F6F" w14:textId="77777777" w:rsidR="000910C9" w:rsidRPr="000910C9" w:rsidRDefault="000910C9" w:rsidP="000910C9"/>
    <w:p w14:paraId="20DA0250" w14:textId="77777777" w:rsidR="000910C9" w:rsidRPr="000910C9" w:rsidRDefault="000910C9" w:rsidP="000910C9"/>
    <w:p w14:paraId="66977A7F" w14:textId="77777777" w:rsidR="000910C9" w:rsidRPr="000910C9" w:rsidRDefault="000910C9" w:rsidP="000910C9"/>
    <w:sectPr w:rsidR="000910C9" w:rsidRPr="000910C9" w:rsidSect="0053303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86EE" w14:textId="77777777" w:rsidR="00533039" w:rsidRDefault="00533039" w:rsidP="00BD569B">
      <w:pPr>
        <w:spacing w:after="0" w:line="240" w:lineRule="auto"/>
      </w:pPr>
      <w:r>
        <w:separator/>
      </w:r>
    </w:p>
  </w:endnote>
  <w:endnote w:type="continuationSeparator" w:id="0">
    <w:p w14:paraId="748455F0" w14:textId="77777777" w:rsidR="00533039" w:rsidRDefault="00533039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18DDE621" w14:textId="77777777" w:rsidR="000910C9" w:rsidRDefault="000910C9">
        <w:pPr>
          <w:pStyle w:val="Footer"/>
          <w:jc w:val="center"/>
        </w:pPr>
      </w:p>
      <w:p w14:paraId="13D23BDC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034F1F6C" w14:textId="5F70E970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873049">
      <w:rPr>
        <w:noProof/>
      </w:rPr>
      <w:t>09-Mar-24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353A" w14:textId="77777777" w:rsidR="00533039" w:rsidRDefault="00533039" w:rsidP="00BD569B">
      <w:pPr>
        <w:spacing w:after="0" w:line="240" w:lineRule="auto"/>
      </w:pPr>
      <w:r>
        <w:separator/>
      </w:r>
    </w:p>
  </w:footnote>
  <w:footnote w:type="continuationSeparator" w:id="0">
    <w:p w14:paraId="21981F03" w14:textId="77777777" w:rsidR="00533039" w:rsidRDefault="00533039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4C739" w14:textId="77777777" w:rsidR="00BD569B" w:rsidRDefault="00000000">
    <w:pPr>
      <w:pStyle w:val="Header"/>
    </w:pPr>
    <w:r>
      <w:rPr>
        <w:noProof/>
      </w:rPr>
      <w:pict w14:anchorId="0D82CC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9EA4" w14:textId="77777777" w:rsidR="00BD569B" w:rsidRDefault="00000000">
    <w:pPr>
      <w:pStyle w:val="Header"/>
    </w:pPr>
    <w:r>
      <w:rPr>
        <w:noProof/>
      </w:rPr>
      <w:pict w14:anchorId="6DEFF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298F59E8" wp14:editId="7B78CF73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4BA3" w14:textId="77777777" w:rsidR="00BD569B" w:rsidRDefault="00000000">
    <w:pPr>
      <w:pStyle w:val="Header"/>
    </w:pPr>
    <w:r>
      <w:rPr>
        <w:noProof/>
      </w:rPr>
      <w:pict w14:anchorId="64BB7B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D"/>
    <w:rsid w:val="00033D74"/>
    <w:rsid w:val="000910C9"/>
    <w:rsid w:val="00127659"/>
    <w:rsid w:val="001B1BC1"/>
    <w:rsid w:val="001D309B"/>
    <w:rsid w:val="001D33AD"/>
    <w:rsid w:val="00223F36"/>
    <w:rsid w:val="00230266"/>
    <w:rsid w:val="002539E7"/>
    <w:rsid w:val="00284F53"/>
    <w:rsid w:val="002932E5"/>
    <w:rsid w:val="002B40FA"/>
    <w:rsid w:val="002D509F"/>
    <w:rsid w:val="00335D5B"/>
    <w:rsid w:val="00444003"/>
    <w:rsid w:val="00472D6B"/>
    <w:rsid w:val="00492995"/>
    <w:rsid w:val="004B4273"/>
    <w:rsid w:val="004D2F3E"/>
    <w:rsid w:val="00533039"/>
    <w:rsid w:val="005334E6"/>
    <w:rsid w:val="00597E1C"/>
    <w:rsid w:val="006A150A"/>
    <w:rsid w:val="00721278"/>
    <w:rsid w:val="007551B9"/>
    <w:rsid w:val="00766A0F"/>
    <w:rsid w:val="007A4F24"/>
    <w:rsid w:val="007B3864"/>
    <w:rsid w:val="007D6D62"/>
    <w:rsid w:val="00805832"/>
    <w:rsid w:val="00826A13"/>
    <w:rsid w:val="00873049"/>
    <w:rsid w:val="008E3B7F"/>
    <w:rsid w:val="00A66300"/>
    <w:rsid w:val="00AC7E71"/>
    <w:rsid w:val="00AF5EC1"/>
    <w:rsid w:val="00B71A79"/>
    <w:rsid w:val="00B737F9"/>
    <w:rsid w:val="00BB060F"/>
    <w:rsid w:val="00BC4E6E"/>
    <w:rsid w:val="00BD569B"/>
    <w:rsid w:val="00CD6F8F"/>
    <w:rsid w:val="00D20243"/>
    <w:rsid w:val="00D518C5"/>
    <w:rsid w:val="00E0328C"/>
    <w:rsid w:val="00E07646"/>
    <w:rsid w:val="00ED439D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0405C58F"/>
  <w15:chartTrackingRefBased/>
  <w15:docId w15:val="{466B1C1E-7C41-4AD9-AF44-57FA96A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a%20Pro%209i\Desktop\ocnenjivanje_N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ocnenjivanje_NFT.dotx</Template>
  <TotalTime>22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Pro 9i</dc:creator>
  <cp:keywords/>
  <dc:description/>
  <cp:lastModifiedBy>Наталија Гвозденовић</cp:lastModifiedBy>
  <cp:revision>2</cp:revision>
  <dcterms:created xsi:type="dcterms:W3CDTF">2024-03-09T09:24:00Z</dcterms:created>
  <dcterms:modified xsi:type="dcterms:W3CDTF">2024-03-09T11:06:00Z</dcterms:modified>
</cp:coreProperties>
</file>