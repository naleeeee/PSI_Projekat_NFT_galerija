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F4FB"/>
  <w:body>
    <w:p w14:paraId="5A758A91" w14:textId="77777777"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F189C" wp14:editId="71D007CA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E994B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 fakultet u Beogradu</w:t>
                            </w:r>
                          </w:p>
                          <w:p w14:paraId="7ADBC8B4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Principi softverskog 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 xml:space="preserve">enjerstva </w:t>
                            </w:r>
                          </w:p>
                          <w:p w14:paraId="5CAFA856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F18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72CE994B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 fakultet u Beogradu</w:t>
                      </w:r>
                    </w:p>
                    <w:p w14:paraId="7ADBC8B4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Principi softverskog 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 xml:space="preserve">enjerstva </w:t>
                      </w:r>
                    </w:p>
                    <w:p w14:paraId="5CAFA856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6A51CBDE" w14:textId="77777777" w:rsidR="00033D74" w:rsidRDefault="00033D74" w:rsidP="00A66300">
      <w:pPr>
        <w:pStyle w:val="naslov"/>
      </w:pPr>
    </w:p>
    <w:p w14:paraId="5F06F2C4" w14:textId="38549596" w:rsidR="00AF5EC1" w:rsidRPr="00033D74" w:rsidRDefault="00033D74" w:rsidP="00A66300">
      <w:pPr>
        <w:pStyle w:val="naslov"/>
        <w:rPr>
          <w:rFonts w:ascii="Cambria" w:hAnsi="Cambria"/>
        </w:rPr>
      </w:pPr>
      <w:r>
        <w:t xml:space="preserve">Specifikacija scenarija upotrebe funcionalnosti </w:t>
      </w:r>
      <w:r w:rsidR="004E1BCA">
        <w:t>pregledanja portfolio kreatora</w:t>
      </w:r>
    </w:p>
    <w:p w14:paraId="289C315B" w14:textId="77777777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r w:rsidRPr="00033D74">
        <w:rPr>
          <w:sz w:val="28"/>
        </w:rPr>
        <w:t>Verzija 1.0</w:t>
      </w:r>
    </w:p>
    <w:p w14:paraId="0B1E35F8" w14:textId="77777777" w:rsidR="00A66300" w:rsidRDefault="00A66300" w:rsidP="00A66300">
      <w:pPr>
        <w:pStyle w:val="naslov"/>
      </w:pPr>
      <w:r>
        <w:rPr>
          <w:noProof/>
        </w:rPr>
        <w:drawing>
          <wp:inline distT="0" distB="0" distL="0" distR="0" wp14:anchorId="54C7B888" wp14:editId="0CFF25D5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30A1" w14:textId="77777777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9B598A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7AC70727" w14:textId="77777777" w:rsidR="00033D74" w:rsidRDefault="00033D74" w:rsidP="00A66300">
      <w:pPr>
        <w:pStyle w:val="podnaslov"/>
      </w:pPr>
    </w:p>
    <w:p w14:paraId="406A6578" w14:textId="77777777" w:rsidR="00033D74" w:rsidRDefault="00033D74" w:rsidP="00A66300">
      <w:pPr>
        <w:pStyle w:val="podnaslov"/>
      </w:pPr>
    </w:p>
    <w:p w14:paraId="4CC381A3" w14:textId="77777777" w:rsidR="00033D74" w:rsidRDefault="00033D74" w:rsidP="00A66300">
      <w:pPr>
        <w:pStyle w:val="podnaslov"/>
      </w:pPr>
    </w:p>
    <w:p w14:paraId="03512A47" w14:textId="77777777" w:rsidR="00033D74" w:rsidRDefault="00033D74" w:rsidP="00033D74">
      <w:pPr>
        <w:pStyle w:val="naslov"/>
        <w:jc w:val="left"/>
      </w:pPr>
    </w:p>
    <w:p w14:paraId="5BCF9406" w14:textId="77777777" w:rsidR="002B40FA" w:rsidRDefault="00223F36" w:rsidP="00223F36">
      <w:pPr>
        <w:pStyle w:val="naslov"/>
        <w:ind w:left="3600"/>
        <w:jc w:val="left"/>
      </w:pPr>
      <w:r>
        <w:t>Tabela izmena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2B8F68AF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456E86CB" w14:textId="77777777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3C35F7B5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7D6CAC0C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 izmene</w:t>
            </w:r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4D114BA2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669AE4A4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37AFCB74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10.03.2024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6E1CFEB9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6964FA63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 verzija</w:t>
            </w:r>
          </w:p>
        </w:tc>
        <w:tc>
          <w:tcPr>
            <w:tcW w:w="2335" w:type="dxa"/>
            <w:shd w:val="clear" w:color="auto" w:fill="DCC5ED"/>
          </w:tcPr>
          <w:p w14:paraId="61E6997B" w14:textId="45C36EC1" w:rsidR="00223F36" w:rsidRPr="00223F36" w:rsidRDefault="00D966CC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Vojin Radosavljević</w:t>
            </w:r>
          </w:p>
        </w:tc>
      </w:tr>
      <w:tr w:rsidR="00223F36" w:rsidRPr="00223F36" w14:paraId="0A704653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5F424310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0C13B4B4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6B08027A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2D53FF27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223F36" w:rsidRPr="00223F36" w14:paraId="60D8E644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104698C0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7F5EB2DF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6F010CE5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16589F03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7C06B709" w14:textId="77777777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8A8C989" w14:textId="77777777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6E484A95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666230B6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5FF39640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1ED7F0D1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5D3E340D" w14:textId="77777777" w:rsidR="00284F53" w:rsidRDefault="00284F53" w:rsidP="00F27065">
      <w:pPr>
        <w:pStyle w:val="naslov"/>
        <w:ind w:left="3600"/>
        <w:jc w:val="left"/>
      </w:pPr>
    </w:p>
    <w:p w14:paraId="365FC46B" w14:textId="77777777" w:rsidR="00284F53" w:rsidRDefault="00284F53" w:rsidP="00F27065">
      <w:pPr>
        <w:pStyle w:val="naslov"/>
        <w:ind w:left="3600"/>
        <w:jc w:val="left"/>
      </w:pPr>
    </w:p>
    <w:p w14:paraId="12FF13B7" w14:textId="77777777" w:rsidR="00284F53" w:rsidRDefault="00284F53" w:rsidP="00F27065">
      <w:pPr>
        <w:pStyle w:val="naslov"/>
        <w:ind w:left="3600"/>
        <w:jc w:val="left"/>
      </w:pPr>
    </w:p>
    <w:p w14:paraId="5EA41AF6" w14:textId="77777777" w:rsidR="007551B9" w:rsidRDefault="007551B9" w:rsidP="00284F53">
      <w:pPr>
        <w:pStyle w:val="naslov"/>
        <w:ind w:left="3600"/>
        <w:jc w:val="left"/>
      </w:pPr>
      <w:r>
        <w:t>Sadr</w:t>
      </w:r>
      <w:r>
        <w:rPr>
          <w:rFonts w:ascii="Cambria" w:hAnsi="Cambria" w:cs="Cambria"/>
        </w:rPr>
        <w:t>ž</w:t>
      </w:r>
      <w:r>
        <w:t>aj</w:t>
      </w:r>
    </w:p>
    <w:p w14:paraId="58AB3425" w14:textId="77777777" w:rsidR="00826A13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04666" w:history="1">
        <w:r w:rsidR="00826A13" w:rsidRPr="00B56B00">
          <w:rPr>
            <w:rStyle w:val="Hyperlink"/>
            <w:rFonts w:eastAsia="Adobe Kaiti Std R"/>
            <w:noProof/>
          </w:rPr>
          <w:t>1.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Uvod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3AFC550B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7" w:history="1">
        <w:r w:rsidR="00826A13" w:rsidRPr="00B56B00">
          <w:rPr>
            <w:rStyle w:val="Hyperlink"/>
            <w:rFonts w:eastAsia="Adobe Kaiti Std R"/>
            <w:noProof/>
          </w:rPr>
          <w:t>1.1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Rezime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_Toc160804667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7D576C85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8" w:history="1">
        <w:r w:rsidR="00826A13" w:rsidRPr="00B56B00">
          <w:rPr>
            <w:rStyle w:val="Hyperlink"/>
            <w:rFonts w:eastAsia="Adobe Kaiti Std R"/>
            <w:noProof/>
          </w:rPr>
          <w:t>1.2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Namena dokumenta i ciljne grupe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_Toc160804668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1DEB2F3E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9" w:history="1">
        <w:r w:rsidR="00826A13" w:rsidRPr="00B56B00">
          <w:rPr>
            <w:rStyle w:val="Hyperlink"/>
            <w:rFonts w:eastAsia="Adobe Kaiti Std R"/>
            <w:noProof/>
          </w:rPr>
          <w:t>1.3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Reference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_Toc160804669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628019FD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0" w:history="1">
        <w:r w:rsidR="00826A13" w:rsidRPr="00B56B00">
          <w:rPr>
            <w:rStyle w:val="Hyperlink"/>
            <w:rFonts w:eastAsia="Adobe Kaiti Std R"/>
            <w:noProof/>
          </w:rPr>
          <w:t>1.4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Otvorena pitanja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_Toc160804670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6771EF27" w14:textId="77777777" w:rsidR="00826A13" w:rsidRDefault="00000000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04671" w:history="1">
        <w:r w:rsidR="00826A13" w:rsidRPr="00B56B00">
          <w:rPr>
            <w:rStyle w:val="Hyperlink"/>
            <w:rFonts w:eastAsia="Adobe Kaiti Std R"/>
            <w:noProof/>
          </w:rPr>
          <w:t>2.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Scenario pravljenja izlo</w:t>
        </w:r>
        <w:r w:rsidR="00826A13" w:rsidRPr="00B56B00">
          <w:rPr>
            <w:rStyle w:val="Hyperlink"/>
            <w:rFonts w:ascii="Cambria" w:hAnsi="Cambria"/>
            <w:noProof/>
          </w:rPr>
          <w:t>ž</w:t>
        </w:r>
        <w:r w:rsidR="00826A13" w:rsidRPr="00B56B00">
          <w:rPr>
            <w:rStyle w:val="Hyperlink"/>
            <w:rFonts w:eastAsia="Adobe Kaiti Std R"/>
            <w:noProof/>
          </w:rPr>
          <w:t>be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_Toc160804671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18F088C2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2" w:history="1">
        <w:r w:rsidR="00826A13" w:rsidRPr="00B56B00">
          <w:rPr>
            <w:rStyle w:val="Hyperlink"/>
            <w:rFonts w:eastAsia="Adobe Kaiti Std R"/>
            <w:noProof/>
          </w:rPr>
          <w:t>2.1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Kratak opis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_Toc160804672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5EBB28EE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3" w:history="1">
        <w:r w:rsidR="00826A13" w:rsidRPr="00B56B00">
          <w:rPr>
            <w:rStyle w:val="Hyperlink"/>
            <w:rFonts w:eastAsia="Adobe Kaiti Std R"/>
            <w:noProof/>
          </w:rPr>
          <w:t>2.2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Tok doga</w:t>
        </w:r>
        <w:r w:rsidR="00826A13" w:rsidRPr="00B56B00">
          <w:rPr>
            <w:rStyle w:val="Hyperlink"/>
            <w:rFonts w:ascii="Cambria" w:eastAsia="Adobe Kaiti Std R" w:hAnsi="Cambria" w:cs="Cambria"/>
            <w:noProof/>
          </w:rPr>
          <w:t>đ</w:t>
        </w:r>
        <w:r w:rsidR="00826A13" w:rsidRPr="00B56B00">
          <w:rPr>
            <w:rStyle w:val="Hyperlink"/>
            <w:rFonts w:eastAsia="Adobe Kaiti Std R"/>
            <w:noProof/>
          </w:rPr>
          <w:t>aja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_Toc160804673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4D1E23FA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4" w:history="1">
        <w:r w:rsidR="00826A13" w:rsidRPr="00B56B00">
          <w:rPr>
            <w:rStyle w:val="Hyperlink"/>
            <w:rFonts w:eastAsia="Adobe Kaiti Std R"/>
            <w:noProof/>
          </w:rPr>
          <w:t>2.3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Posebni zahtevi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_Toc160804674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18570EC8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5" w:history="1">
        <w:r w:rsidR="00826A13" w:rsidRPr="00B56B00">
          <w:rPr>
            <w:rStyle w:val="Hyperlink"/>
            <w:rFonts w:eastAsia="Adobe Kaiti Std R"/>
            <w:noProof/>
          </w:rPr>
          <w:t>2.4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Preduslovi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_Toc160804675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5EDEC3C7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6" w:history="1">
        <w:r w:rsidR="00826A13" w:rsidRPr="00B56B00">
          <w:rPr>
            <w:rStyle w:val="Hyperlink"/>
            <w:rFonts w:eastAsia="Adobe Kaiti Std R"/>
            <w:noProof/>
          </w:rPr>
          <w:t>2.5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Posledice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2309A12E" w14:textId="77777777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43792D2A" w14:textId="77777777" w:rsidR="00721278" w:rsidRDefault="00721278" w:rsidP="002D509F">
      <w:pPr>
        <w:jc w:val="center"/>
        <w:rPr>
          <w:sz w:val="20"/>
          <w:szCs w:val="20"/>
        </w:rPr>
      </w:pPr>
    </w:p>
    <w:p w14:paraId="1AC67ABA" w14:textId="77777777" w:rsidR="00721278" w:rsidRDefault="00721278" w:rsidP="002D509F">
      <w:pPr>
        <w:jc w:val="center"/>
        <w:rPr>
          <w:sz w:val="20"/>
          <w:szCs w:val="20"/>
        </w:rPr>
      </w:pPr>
    </w:p>
    <w:p w14:paraId="4B5EFC93" w14:textId="77777777" w:rsidR="00721278" w:rsidRDefault="00721278" w:rsidP="002D509F">
      <w:pPr>
        <w:jc w:val="center"/>
        <w:rPr>
          <w:sz w:val="20"/>
          <w:szCs w:val="20"/>
        </w:rPr>
      </w:pPr>
    </w:p>
    <w:p w14:paraId="160C666D" w14:textId="77777777" w:rsidR="00721278" w:rsidRDefault="00721278" w:rsidP="002D509F">
      <w:pPr>
        <w:jc w:val="center"/>
        <w:rPr>
          <w:sz w:val="20"/>
          <w:szCs w:val="20"/>
        </w:rPr>
      </w:pPr>
    </w:p>
    <w:p w14:paraId="74C220F6" w14:textId="77777777" w:rsidR="00721278" w:rsidRDefault="00721278" w:rsidP="00721278"/>
    <w:p w14:paraId="56777481" w14:textId="77777777" w:rsidR="00BD569B" w:rsidRDefault="00284F53" w:rsidP="00284F53">
      <w:pPr>
        <w:pStyle w:val="heding1"/>
      </w:pPr>
      <w:bookmarkStart w:id="0" w:name="_Toc160804666"/>
      <w:r>
        <w:t>Uvod</w:t>
      </w:r>
      <w:bookmarkEnd w:id="0"/>
    </w:p>
    <w:p w14:paraId="3FBD4B82" w14:textId="77777777" w:rsidR="00284F53" w:rsidRDefault="00284F53" w:rsidP="00284F53">
      <w:pPr>
        <w:pStyle w:val="heding2"/>
      </w:pPr>
      <w:bookmarkStart w:id="1" w:name="_Toc160804667"/>
      <w:r>
        <w:t>Rezime</w:t>
      </w:r>
      <w:bookmarkEnd w:id="1"/>
    </w:p>
    <w:p w14:paraId="5440BC5C" w14:textId="4595B9CA" w:rsidR="00B27700" w:rsidRDefault="00B27700" w:rsidP="00B27700">
      <w:pPr>
        <w:pStyle w:val="Normal1"/>
      </w:pPr>
      <w:r>
        <w:rPr>
          <w:rFonts w:hint="eastAsia"/>
        </w:rPr>
        <w:t xml:space="preserve">Definisanje scenarija upotrebe prilikom </w:t>
      </w:r>
      <w:r w:rsidR="004E1BCA">
        <w:t>pregledanja portfoli</w:t>
      </w:r>
      <w:r w:rsidR="00F53F5C">
        <w:t>a</w:t>
      </w:r>
      <w:r w:rsidR="004E1BCA">
        <w:t xml:space="preserve"> kreatora</w:t>
      </w:r>
      <w:r>
        <w:rPr>
          <w:rFonts w:hint="eastAsia"/>
        </w:rPr>
        <w:t>, sa primerima odgovoraju</w:t>
      </w:r>
      <w:r>
        <w:rPr>
          <w:rFonts w:ascii="Cambria" w:hAnsi="Cambria" w:cs="Cambria"/>
        </w:rPr>
        <w:t>ć</w:t>
      </w:r>
      <w:r>
        <w:rPr>
          <w:rFonts w:hint="eastAsia"/>
        </w:rPr>
        <w:t>ih html stranica.</w:t>
      </w:r>
    </w:p>
    <w:p w14:paraId="484B3F02" w14:textId="528707D6" w:rsidR="00B27700" w:rsidRDefault="00B27700" w:rsidP="00B27700">
      <w:pPr>
        <w:pStyle w:val="heding2"/>
        <w:numPr>
          <w:ilvl w:val="0"/>
          <w:numId w:val="0"/>
        </w:numPr>
        <w:ind w:left="1224"/>
      </w:pPr>
    </w:p>
    <w:p w14:paraId="5C06A17A" w14:textId="77777777" w:rsidR="00284F53" w:rsidRDefault="00284F53" w:rsidP="00284F53">
      <w:pPr>
        <w:pStyle w:val="heding2"/>
      </w:pPr>
      <w:bookmarkStart w:id="2" w:name="_Toc160804668"/>
      <w:r>
        <w:t>Namena dokumenta i ciljne grupe</w:t>
      </w:r>
      <w:bookmarkEnd w:id="2"/>
    </w:p>
    <w:p w14:paraId="0098DAA9" w14:textId="1282EC72" w:rsidR="00B27700" w:rsidRPr="00B27700" w:rsidRDefault="00B27700" w:rsidP="00B27700">
      <w:pPr>
        <w:pStyle w:val="Normal1"/>
        <w:rPr>
          <w:rFonts w:ascii="Cambria" w:hAnsi="Cambria"/>
        </w:rPr>
      </w:pPr>
      <w:r>
        <w:rPr>
          <w:rFonts w:hint="eastAsia"/>
        </w:rPr>
        <w:t xml:space="preserve">Dokument </w:t>
      </w:r>
      <w:r>
        <w:rPr>
          <w:rFonts w:ascii="Cambria" w:hAnsi="Cambria" w:cs="Cambria"/>
        </w:rPr>
        <w:t>ć</w:t>
      </w:r>
      <w:r>
        <w:rPr>
          <w:rFonts w:hint="eastAsia"/>
        </w:rPr>
        <w:t xml:space="preserve">e koristiti svi </w:t>
      </w:r>
      <w:r>
        <w:rPr>
          <w:rFonts w:ascii="Cambria" w:hAnsi="Cambria" w:cs="Cambria"/>
        </w:rPr>
        <w:t>č</w:t>
      </w:r>
      <w:r>
        <w:rPr>
          <w:rFonts w:hint="eastAsia"/>
        </w:rPr>
        <w:t>lanovi projektnog tima u razvoju projekta i testiranju a mo</w:t>
      </w:r>
      <w:r>
        <w:rPr>
          <w:rFonts w:ascii="Cambria" w:hAnsi="Cambria" w:cs="Cambria"/>
        </w:rPr>
        <w:t>ž</w:t>
      </w:r>
      <w:r>
        <w:rPr>
          <w:rFonts w:hint="eastAsia"/>
        </w:rPr>
        <w:t>e se koristiti i pri pisanju uputstva za upotrebu.</w:t>
      </w:r>
    </w:p>
    <w:p w14:paraId="056DAAB4" w14:textId="77777777" w:rsidR="00033D74" w:rsidRDefault="00033D74" w:rsidP="00284F53">
      <w:pPr>
        <w:pStyle w:val="heding2"/>
      </w:pPr>
      <w:bookmarkStart w:id="3" w:name="_Toc160804669"/>
      <w:r>
        <w:t>Reference</w:t>
      </w:r>
      <w:bookmarkEnd w:id="3"/>
    </w:p>
    <w:p w14:paraId="52C4AE15" w14:textId="2FCBB92D" w:rsidR="00B27700" w:rsidRDefault="00B27700" w:rsidP="00B27700">
      <w:pPr>
        <w:pStyle w:val="Normal1"/>
        <w:numPr>
          <w:ilvl w:val="0"/>
          <w:numId w:val="12"/>
        </w:numPr>
        <w:spacing w:after="0"/>
      </w:pPr>
      <w:r>
        <w:rPr>
          <w:rFonts w:hint="eastAsia"/>
        </w:rPr>
        <w:t xml:space="preserve">Projektni zadatak </w:t>
      </w:r>
    </w:p>
    <w:p w14:paraId="5E5744AD" w14:textId="77777777" w:rsidR="00B27700" w:rsidRDefault="00B27700" w:rsidP="00B27700">
      <w:pPr>
        <w:pStyle w:val="Normal1"/>
        <w:numPr>
          <w:ilvl w:val="0"/>
          <w:numId w:val="12"/>
        </w:numPr>
        <w:spacing w:after="0"/>
      </w:pPr>
      <w:r>
        <w:rPr>
          <w:rFonts w:hint="eastAsia"/>
        </w:rPr>
        <w:t xml:space="preserve"> Uputstvo za pisanje specifikacije scenarija upotrebe funkcionalnosti </w:t>
      </w:r>
    </w:p>
    <w:p w14:paraId="674E3864" w14:textId="77777777" w:rsidR="00B27700" w:rsidRDefault="00B27700" w:rsidP="00B27700">
      <w:pPr>
        <w:pStyle w:val="Normal1"/>
        <w:numPr>
          <w:ilvl w:val="0"/>
          <w:numId w:val="12"/>
        </w:numPr>
        <w:spacing w:after="0"/>
      </w:pPr>
      <w:r>
        <w:rPr>
          <w:rFonts w:hint="eastAsia"/>
        </w:rPr>
        <w:t xml:space="preserve"> Guidelines – Use Case, Rational Unified Process 2000 </w:t>
      </w:r>
    </w:p>
    <w:p w14:paraId="24C39B7F" w14:textId="0B4814AF" w:rsidR="00B27700" w:rsidRDefault="00B27700" w:rsidP="00B27700">
      <w:pPr>
        <w:pStyle w:val="Normal1"/>
        <w:numPr>
          <w:ilvl w:val="0"/>
          <w:numId w:val="12"/>
        </w:numPr>
        <w:spacing w:after="0"/>
      </w:pPr>
      <w:r w:rsidRPr="00B27700">
        <w:rPr>
          <w:kern w:val="0"/>
          <w14:ligatures w14:val="none"/>
        </w:rPr>
        <w:t>Guidelines – Use Case Storyboard, Rational Unified Process 2000</w:t>
      </w:r>
    </w:p>
    <w:p w14:paraId="5B3A65A6" w14:textId="77777777" w:rsidR="00033D74" w:rsidRDefault="00033D74" w:rsidP="00284F53">
      <w:pPr>
        <w:pStyle w:val="heding2"/>
      </w:pPr>
      <w:bookmarkStart w:id="4" w:name="_Toc160804670"/>
      <w:r>
        <w:t>Otvorena pitanja</w:t>
      </w:r>
      <w:bookmarkEnd w:id="4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4E1BCA" w:rsidRPr="00223F36" w14:paraId="193730A2" w14:textId="77777777" w:rsidTr="00716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33EE6CA2" w14:textId="77777777" w:rsidR="004E1BCA" w:rsidRPr="00223F36" w:rsidRDefault="004E1BCA" w:rsidP="007162D1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Redni broj</w:t>
            </w:r>
          </w:p>
        </w:tc>
        <w:tc>
          <w:tcPr>
            <w:tcW w:w="36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5CCA4589" w14:textId="77777777" w:rsidR="004E1BCA" w:rsidRPr="00223F36" w:rsidRDefault="004E1BCA" w:rsidP="007162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</w:p>
        </w:tc>
        <w:tc>
          <w:tcPr>
            <w:tcW w:w="4616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56DA8BEF" w14:textId="77777777" w:rsidR="004E1BCA" w:rsidRPr="001D33AD" w:rsidRDefault="004E1BCA" w:rsidP="007162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 w:rsidRPr="001D33AD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</w:p>
        </w:tc>
      </w:tr>
      <w:tr w:rsidR="004E1BCA" w:rsidRPr="00223F36" w14:paraId="4AD4B58B" w14:textId="77777777" w:rsidTr="0071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75518466" w14:textId="77777777" w:rsidR="004E1BCA" w:rsidRPr="00223F36" w:rsidRDefault="004E1BCA" w:rsidP="007162D1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3513D2E" w14:textId="77777777" w:rsidR="004E1BCA" w:rsidRPr="00223F36" w:rsidRDefault="004E1BCA" w:rsidP="00716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6EA4FEED" w14:textId="77777777" w:rsidR="004E1BCA" w:rsidRPr="00223F36" w:rsidRDefault="004E1BCA" w:rsidP="00716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4E1BCA" w:rsidRPr="00223F36" w14:paraId="582209C1" w14:textId="77777777" w:rsidTr="007162D1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5D45819E" w14:textId="77777777" w:rsidR="004E1BCA" w:rsidRPr="00223F36" w:rsidRDefault="004E1BCA" w:rsidP="007162D1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4E8A685C" w14:textId="77777777" w:rsidR="004E1BCA" w:rsidRPr="00223F36" w:rsidRDefault="004E1BCA" w:rsidP="00716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2ED262B8" w14:textId="77777777" w:rsidR="004E1BCA" w:rsidRPr="00223F36" w:rsidRDefault="004E1BCA" w:rsidP="00716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4E1BCA" w:rsidRPr="00223F36" w14:paraId="69EEAAB2" w14:textId="77777777" w:rsidTr="0071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2CDD13F2" w14:textId="77777777" w:rsidR="004E1BCA" w:rsidRPr="00223F36" w:rsidRDefault="004E1BCA" w:rsidP="007162D1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3852F4CB" w14:textId="77777777" w:rsidR="004E1BCA" w:rsidRPr="00223F36" w:rsidRDefault="004E1BCA" w:rsidP="00716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6185ED54" w14:textId="77777777" w:rsidR="004E1BCA" w:rsidRPr="00223F36" w:rsidRDefault="004E1BCA" w:rsidP="00716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108EC56A" w14:textId="77777777" w:rsidR="00D966CC" w:rsidRDefault="00D966CC" w:rsidP="004E1BCA">
      <w:pPr>
        <w:pStyle w:val="heding2"/>
        <w:numPr>
          <w:ilvl w:val="0"/>
          <w:numId w:val="0"/>
        </w:numPr>
      </w:pPr>
    </w:p>
    <w:p w14:paraId="6A5A7C3A" w14:textId="589B639B" w:rsidR="00033D74" w:rsidRPr="00033D74" w:rsidRDefault="00033D74" w:rsidP="00033D74">
      <w:pPr>
        <w:pStyle w:val="heding1"/>
      </w:pPr>
      <w:bookmarkStart w:id="5" w:name="_Toc160804671"/>
      <w:r w:rsidRPr="00033D74">
        <w:t xml:space="preserve">Scenario </w:t>
      </w:r>
      <w:bookmarkEnd w:id="5"/>
      <w:r w:rsidR="004E1BCA">
        <w:t>pregledanja portfolio kreatora</w:t>
      </w:r>
    </w:p>
    <w:p w14:paraId="2C5C9EA1" w14:textId="77777777" w:rsidR="00721278" w:rsidRDefault="00033D74" w:rsidP="00721278">
      <w:pPr>
        <w:pStyle w:val="heding2"/>
      </w:pPr>
      <w:bookmarkStart w:id="6" w:name="_Toc160804672"/>
      <w:r>
        <w:t>Kratak opis</w:t>
      </w:r>
      <w:bookmarkEnd w:id="6"/>
    </w:p>
    <w:p w14:paraId="3D17325E" w14:textId="42450668" w:rsidR="00B27700" w:rsidRPr="00B27700" w:rsidRDefault="00B27700" w:rsidP="00B27700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  <w:lang w:val="sr-Latn-RS"/>
        </w:rPr>
      </w:pPr>
      <w:r w:rsidRPr="00B27700">
        <w:rPr>
          <w:b w:val="0"/>
          <w:bCs/>
          <w:sz w:val="22"/>
          <w:szCs w:val="22"/>
        </w:rPr>
        <w:t>Korisnik ima</w:t>
      </w:r>
      <w:r>
        <w:rPr>
          <w:b w:val="0"/>
          <w:bCs/>
          <w:sz w:val="22"/>
          <w:szCs w:val="22"/>
        </w:rPr>
        <w:t xml:space="preserve"> mogu</w:t>
      </w:r>
      <w:r>
        <w:rPr>
          <w:b w:val="0"/>
          <w:bCs/>
          <w:sz w:val="22"/>
          <w:szCs w:val="22"/>
          <w:lang w:val="sr-Latn-RS"/>
        </w:rPr>
        <w:t>ćnost pregledanja portfolia kreatora. Portfolio kreatora se sastoji od različitih izložbi koje je taj kreator objavio.</w:t>
      </w:r>
    </w:p>
    <w:p w14:paraId="783E4CFE" w14:textId="77777777" w:rsidR="00033D74" w:rsidRPr="00B27700" w:rsidRDefault="00033D74" w:rsidP="00721278">
      <w:pPr>
        <w:pStyle w:val="heding2"/>
      </w:pPr>
      <w:bookmarkStart w:id="7" w:name="_Toc160804673"/>
      <w:r>
        <w:t>Tok 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</w:p>
    <w:p w14:paraId="256484FF" w14:textId="448A37B1" w:rsidR="00B27700" w:rsidRDefault="00B27700" w:rsidP="00B27700">
      <w:pPr>
        <w:pStyle w:val="heding3"/>
        <w:rPr>
          <w:rFonts w:eastAsia="Adobe Kaiti Std R"/>
        </w:rPr>
      </w:pPr>
      <w:r>
        <w:rPr>
          <w:rFonts w:eastAsia="Adobe Kaiti Std R"/>
        </w:rPr>
        <w:t>Korisnik se nalazi na profilu kreatora</w:t>
      </w:r>
    </w:p>
    <w:p w14:paraId="24E6C7C3" w14:textId="7F47CE9B" w:rsidR="00B27700" w:rsidRPr="00B27700" w:rsidRDefault="00B27700" w:rsidP="00B27700">
      <w:pPr>
        <w:pStyle w:val="heding3"/>
        <w:numPr>
          <w:ilvl w:val="0"/>
          <w:numId w:val="0"/>
        </w:numPr>
        <w:ind w:left="2376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 xml:space="preserve">Korisnik pregleda izložbe na stranici. </w:t>
      </w:r>
      <w:r w:rsidR="00D966CC">
        <w:rPr>
          <w:b w:val="0"/>
          <w:bCs/>
          <w:sz w:val="22"/>
          <w:szCs w:val="22"/>
        </w:rPr>
        <w:t>Selektovanjem željene izložbe može videt</w:t>
      </w:r>
      <w:r w:rsidR="004E1BCA">
        <w:rPr>
          <w:b w:val="0"/>
          <w:bCs/>
          <w:sz w:val="22"/>
          <w:szCs w:val="22"/>
        </w:rPr>
        <w:t>i</w:t>
      </w:r>
      <w:r w:rsidR="00D966CC">
        <w:rPr>
          <w:b w:val="0"/>
          <w:bCs/>
          <w:sz w:val="22"/>
          <w:szCs w:val="22"/>
        </w:rPr>
        <w:t xml:space="preserve"> detaljnije informacije o njoj.</w:t>
      </w:r>
    </w:p>
    <w:p w14:paraId="091CA98F" w14:textId="77777777" w:rsidR="002932E5" w:rsidRPr="00D966CC" w:rsidRDefault="002932E5" w:rsidP="00721278">
      <w:pPr>
        <w:pStyle w:val="heding2"/>
      </w:pPr>
      <w:bookmarkStart w:id="8" w:name="_Toc160804674"/>
      <w:r>
        <w:rPr>
          <w:rFonts w:eastAsia="Adobe Kaiti Std R"/>
        </w:rPr>
        <w:t>Posebni zahtevi</w:t>
      </w:r>
      <w:bookmarkEnd w:id="8"/>
    </w:p>
    <w:p w14:paraId="24C822D3" w14:textId="7A42CB2C" w:rsidR="00D966CC" w:rsidRPr="00D966CC" w:rsidRDefault="00D966CC" w:rsidP="00D966CC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>
        <w:rPr>
          <w:rFonts w:eastAsia="Adobe Kaiti Std R"/>
          <w:b w:val="0"/>
          <w:bCs/>
          <w:sz w:val="22"/>
          <w:szCs w:val="22"/>
        </w:rPr>
        <w:t>Nema.</w:t>
      </w:r>
    </w:p>
    <w:p w14:paraId="2BA17B0A" w14:textId="77777777" w:rsidR="002932E5" w:rsidRPr="00D966CC" w:rsidRDefault="002932E5" w:rsidP="00721278">
      <w:pPr>
        <w:pStyle w:val="heding2"/>
      </w:pPr>
      <w:bookmarkStart w:id="9" w:name="_Toc160804675"/>
      <w:r>
        <w:rPr>
          <w:rFonts w:eastAsia="Adobe Kaiti Std R"/>
        </w:rPr>
        <w:t>Preduslovi</w:t>
      </w:r>
      <w:bookmarkEnd w:id="9"/>
    </w:p>
    <w:p w14:paraId="1AE502D1" w14:textId="59F04278" w:rsidR="00D966CC" w:rsidRPr="00D966CC" w:rsidRDefault="00D966CC" w:rsidP="00D966CC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 w:rsidRPr="00D966CC">
        <w:rPr>
          <w:rFonts w:eastAsia="Adobe Kaiti Std R"/>
          <w:b w:val="0"/>
          <w:bCs/>
          <w:sz w:val="22"/>
          <w:szCs w:val="22"/>
        </w:rPr>
        <w:t>Nema.</w:t>
      </w:r>
    </w:p>
    <w:p w14:paraId="6CF9E8ED" w14:textId="77777777" w:rsidR="002932E5" w:rsidRPr="00D966CC" w:rsidRDefault="002932E5" w:rsidP="00721278">
      <w:pPr>
        <w:pStyle w:val="heding2"/>
      </w:pPr>
      <w:bookmarkStart w:id="10" w:name="_Toc160804676"/>
      <w:r>
        <w:rPr>
          <w:rFonts w:eastAsia="Adobe Kaiti Std R"/>
        </w:rPr>
        <w:t>Posledice</w:t>
      </w:r>
      <w:bookmarkEnd w:id="10"/>
    </w:p>
    <w:p w14:paraId="4774A52B" w14:textId="3A6D2216" w:rsidR="00D966CC" w:rsidRPr="00D966CC" w:rsidRDefault="00D966CC" w:rsidP="00D966CC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 w:rsidRPr="00D966CC">
        <w:rPr>
          <w:rFonts w:eastAsia="Adobe Kaiti Std R"/>
          <w:b w:val="0"/>
          <w:bCs/>
          <w:sz w:val="22"/>
          <w:szCs w:val="22"/>
        </w:rPr>
        <w:t>Nema.</w:t>
      </w:r>
    </w:p>
    <w:p w14:paraId="4A69B213" w14:textId="77777777" w:rsidR="00BD569B" w:rsidRDefault="00BD569B" w:rsidP="002D509F">
      <w:pPr>
        <w:jc w:val="center"/>
      </w:pPr>
    </w:p>
    <w:p w14:paraId="53E164FC" w14:textId="77777777" w:rsidR="00BD569B" w:rsidRDefault="00BD569B" w:rsidP="002D509F">
      <w:pPr>
        <w:jc w:val="center"/>
      </w:pPr>
    </w:p>
    <w:p w14:paraId="08EBE879" w14:textId="77777777" w:rsidR="00BD569B" w:rsidRDefault="00BD569B" w:rsidP="002D509F">
      <w:pPr>
        <w:jc w:val="center"/>
      </w:pPr>
    </w:p>
    <w:p w14:paraId="5D422406" w14:textId="77777777" w:rsidR="000910C9" w:rsidRPr="000910C9" w:rsidRDefault="000910C9" w:rsidP="000910C9"/>
    <w:p w14:paraId="4D6CF19D" w14:textId="77777777" w:rsidR="000910C9" w:rsidRPr="000910C9" w:rsidRDefault="000910C9" w:rsidP="000910C9"/>
    <w:p w14:paraId="677E0267" w14:textId="77777777" w:rsidR="000910C9" w:rsidRPr="000910C9" w:rsidRDefault="000910C9" w:rsidP="000910C9"/>
    <w:sectPr w:rsidR="000910C9" w:rsidRPr="000910C9" w:rsidSect="00D017F9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C3EC3" w14:textId="77777777" w:rsidR="00D017F9" w:rsidRDefault="00D017F9" w:rsidP="00BD569B">
      <w:pPr>
        <w:spacing w:after="0" w:line="240" w:lineRule="auto"/>
      </w:pPr>
      <w:r>
        <w:separator/>
      </w:r>
    </w:p>
  </w:endnote>
  <w:endnote w:type="continuationSeparator" w:id="0">
    <w:p w14:paraId="675AF24B" w14:textId="77777777" w:rsidR="00D017F9" w:rsidRDefault="00D017F9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799A1E44" w14:textId="77777777" w:rsidR="000910C9" w:rsidRDefault="000910C9">
        <w:pPr>
          <w:pStyle w:val="Footer"/>
          <w:jc w:val="center"/>
        </w:pPr>
      </w:p>
      <w:p w14:paraId="2887FEA1" w14:textId="77777777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04403DEF" w14:textId="1D66640C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4E1BCA">
      <w:rPr>
        <w:noProof/>
      </w:rPr>
      <w:t>10-Mar-24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688E7" w14:textId="77777777" w:rsidR="00D017F9" w:rsidRDefault="00D017F9" w:rsidP="00BD569B">
      <w:pPr>
        <w:spacing w:after="0" w:line="240" w:lineRule="auto"/>
      </w:pPr>
      <w:r>
        <w:separator/>
      </w:r>
    </w:p>
  </w:footnote>
  <w:footnote w:type="continuationSeparator" w:id="0">
    <w:p w14:paraId="5489C722" w14:textId="77777777" w:rsidR="00D017F9" w:rsidRDefault="00D017F9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98667" w14:textId="77777777" w:rsidR="00BD569B" w:rsidRDefault="00000000">
    <w:pPr>
      <w:pStyle w:val="Header"/>
    </w:pPr>
    <w:r>
      <w:rPr>
        <w:noProof/>
      </w:rPr>
      <w:pict w14:anchorId="7C64D5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471AF" w14:textId="77777777" w:rsidR="00BD569B" w:rsidRDefault="00000000">
    <w:pPr>
      <w:pStyle w:val="Header"/>
    </w:pPr>
    <w:r>
      <w:rPr>
        <w:noProof/>
      </w:rPr>
      <w:pict w14:anchorId="43698B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4319C2D5" wp14:editId="4E543F98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D653" w14:textId="77777777" w:rsidR="00BD569B" w:rsidRDefault="00000000">
    <w:pPr>
      <w:pStyle w:val="Header"/>
    </w:pPr>
    <w:r>
      <w:rPr>
        <w:noProof/>
      </w:rPr>
      <w:pict w14:anchorId="111878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12DE70B5"/>
    <w:multiLevelType w:val="multilevel"/>
    <w:tmpl w:val="C430ED4A"/>
    <w:numStyleLink w:val="projekatStil"/>
  </w:abstractNum>
  <w:abstractNum w:abstractNumId="2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74B7"/>
    <w:multiLevelType w:val="multilevel"/>
    <w:tmpl w:val="C430ED4A"/>
    <w:numStyleLink w:val="projekatStil"/>
  </w:abstractNum>
  <w:abstractNum w:abstractNumId="4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5" w15:restartNumberingAfterBreak="0">
    <w:nsid w:val="5B9D60A2"/>
    <w:multiLevelType w:val="multilevel"/>
    <w:tmpl w:val="C430ED4A"/>
    <w:numStyleLink w:val="projekatStil"/>
  </w:abstractNum>
  <w:abstractNum w:abstractNumId="6" w15:restartNumberingAfterBreak="0">
    <w:nsid w:val="641C58F1"/>
    <w:multiLevelType w:val="multilevel"/>
    <w:tmpl w:val="C430ED4A"/>
    <w:numStyleLink w:val="projekatStil"/>
  </w:abstractNum>
  <w:abstractNum w:abstractNumId="7" w15:restartNumberingAfterBreak="0">
    <w:nsid w:val="6444624A"/>
    <w:multiLevelType w:val="multilevel"/>
    <w:tmpl w:val="C430ED4A"/>
    <w:numStyleLink w:val="projekatStil"/>
  </w:abstractNum>
  <w:abstractNum w:abstractNumId="8" w15:restartNumberingAfterBreak="0">
    <w:nsid w:val="67323519"/>
    <w:multiLevelType w:val="multilevel"/>
    <w:tmpl w:val="C430ED4A"/>
    <w:numStyleLink w:val="projekatStil"/>
  </w:abstractNum>
  <w:abstractNum w:abstractNumId="9" w15:restartNumberingAfterBreak="0">
    <w:nsid w:val="741C3781"/>
    <w:multiLevelType w:val="multilevel"/>
    <w:tmpl w:val="C430ED4A"/>
    <w:numStyleLink w:val="projekatStil"/>
  </w:abstractNum>
  <w:abstractNum w:abstractNumId="10" w15:restartNumberingAfterBreak="0">
    <w:nsid w:val="76D06402"/>
    <w:multiLevelType w:val="hybridMultilevel"/>
    <w:tmpl w:val="C5FAB47E"/>
    <w:lvl w:ilvl="0" w:tplc="04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2"/>
  </w:num>
  <w:num w:numId="2" w16cid:durableId="2016610559">
    <w:abstractNumId w:val="4"/>
  </w:num>
  <w:num w:numId="3" w16cid:durableId="535238586">
    <w:abstractNumId w:val="8"/>
  </w:num>
  <w:num w:numId="4" w16cid:durableId="115295559">
    <w:abstractNumId w:val="9"/>
  </w:num>
  <w:num w:numId="5" w16cid:durableId="1383091915">
    <w:abstractNumId w:val="1"/>
  </w:num>
  <w:num w:numId="6" w16cid:durableId="2017684983">
    <w:abstractNumId w:val="7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5"/>
  </w:num>
  <w:num w:numId="10" w16cid:durableId="1811092418">
    <w:abstractNumId w:val="3"/>
  </w:num>
  <w:num w:numId="11" w16cid:durableId="1003630213">
    <w:abstractNumId w:val="6"/>
  </w:num>
  <w:num w:numId="12" w16cid:durableId="1181905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00"/>
    <w:rsid w:val="00033D74"/>
    <w:rsid w:val="000910C9"/>
    <w:rsid w:val="001B1BC1"/>
    <w:rsid w:val="001D309B"/>
    <w:rsid w:val="00223F36"/>
    <w:rsid w:val="002539E7"/>
    <w:rsid w:val="00284F53"/>
    <w:rsid w:val="002932E5"/>
    <w:rsid w:val="002B40FA"/>
    <w:rsid w:val="002D509F"/>
    <w:rsid w:val="00335D5B"/>
    <w:rsid w:val="004E1BCA"/>
    <w:rsid w:val="00597E1C"/>
    <w:rsid w:val="00721278"/>
    <w:rsid w:val="007551B9"/>
    <w:rsid w:val="007A4F24"/>
    <w:rsid w:val="00805832"/>
    <w:rsid w:val="00826A13"/>
    <w:rsid w:val="008D77E9"/>
    <w:rsid w:val="00943C31"/>
    <w:rsid w:val="00A66300"/>
    <w:rsid w:val="00AC7E71"/>
    <w:rsid w:val="00AF5EC1"/>
    <w:rsid w:val="00B27700"/>
    <w:rsid w:val="00B737F9"/>
    <w:rsid w:val="00BD569B"/>
    <w:rsid w:val="00D017F9"/>
    <w:rsid w:val="00D20243"/>
    <w:rsid w:val="00D966CC"/>
    <w:rsid w:val="00E0328C"/>
    <w:rsid w:val="00E07646"/>
    <w:rsid w:val="00F27065"/>
    <w:rsid w:val="00F53F5C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."/>
  <w:listSeparator w:val=","/>
  <w14:docId w14:val="0C936B35"/>
  <w15:chartTrackingRefBased/>
  <w15:docId w15:val="{F0B45FA7-E9E0-4A63-9D4D-F5E31F8A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character" w:customStyle="1" w:styleId="normalChar">
    <w:name w:val="normal Char"/>
    <w:basedOn w:val="DefaultParagraphFont"/>
    <w:link w:val="Normal1"/>
    <w:locked/>
    <w:rsid w:val="00B27700"/>
    <w:rPr>
      <w:rFonts w:ascii="Adobe Kaiti Std R" w:eastAsia="Adobe Kaiti Std R" w:hAnsi="Adobe Kaiti Std R"/>
      <w:color w:val="501549" w:themeColor="accent5" w:themeShade="80"/>
      <w:sz w:val="22"/>
    </w:rPr>
  </w:style>
  <w:style w:type="paragraph" w:customStyle="1" w:styleId="Normal1">
    <w:name w:val="Normal1"/>
    <w:basedOn w:val="Normal"/>
    <w:link w:val="normalChar"/>
    <w:qFormat/>
    <w:rsid w:val="00B27700"/>
    <w:pPr>
      <w:spacing w:line="276" w:lineRule="auto"/>
      <w:ind w:left="1224"/>
    </w:pPr>
    <w:rPr>
      <w:rFonts w:ascii="Adobe Kaiti Std R" w:eastAsia="Adobe Kaiti Std R" w:hAnsi="Adobe Kaiti Std R"/>
      <w:color w:val="501549" w:themeColor="accent5" w:themeShade="80"/>
      <w:sz w:val="22"/>
    </w:rPr>
  </w:style>
  <w:style w:type="table" w:styleId="GridTable1Light-Accent2">
    <w:name w:val="Grid Table 1 Light Accent 2"/>
    <w:basedOn w:val="TableNormal"/>
    <w:uiPriority w:val="46"/>
    <w:rsid w:val="00D966CC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966CC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D966CC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uk\Downloads\projekat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projekatSablon</Template>
  <TotalTime>2</TotalTime>
  <Pages>6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Vojin</dc:creator>
  <cp:keywords/>
  <dc:description/>
  <cp:lastModifiedBy>Vojin</cp:lastModifiedBy>
  <cp:revision>3</cp:revision>
  <dcterms:created xsi:type="dcterms:W3CDTF">2024-03-10T09:10:00Z</dcterms:created>
  <dcterms:modified xsi:type="dcterms:W3CDTF">2024-03-10T09:10:00Z</dcterms:modified>
</cp:coreProperties>
</file>