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658853A9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CA896" wp14:editId="4E9C531D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D9E01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15E35978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4DEC008C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CA8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4B3D9E01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15E35978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4DEC008C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9FE65EB" w14:textId="77777777" w:rsidR="00033D74" w:rsidRDefault="00033D74" w:rsidP="00A66300">
      <w:pPr>
        <w:pStyle w:val="naslov"/>
      </w:pPr>
    </w:p>
    <w:p w14:paraId="6F98B4F2" w14:textId="33629CEE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753640">
        <w:t>brisanja</w:t>
      </w:r>
      <w:proofErr w:type="spellEnd"/>
      <w:r w:rsidR="00753640">
        <w:t xml:space="preserve"> </w:t>
      </w:r>
      <w:proofErr w:type="spellStart"/>
      <w:r w:rsidR="00753640">
        <w:t>korisnika</w:t>
      </w:r>
      <w:proofErr w:type="spellEnd"/>
    </w:p>
    <w:p w14:paraId="50629A2E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71C1B0B2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5E2D6A75" wp14:editId="0F59EC10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2A3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00185C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07B376C3" w14:textId="77777777" w:rsidR="00033D74" w:rsidRDefault="00033D74" w:rsidP="00A66300">
      <w:pPr>
        <w:pStyle w:val="podnaslov"/>
      </w:pPr>
    </w:p>
    <w:p w14:paraId="0ADFDBB4" w14:textId="77777777" w:rsidR="00033D74" w:rsidRDefault="00033D74" w:rsidP="00A66300">
      <w:pPr>
        <w:pStyle w:val="podnaslov"/>
      </w:pPr>
    </w:p>
    <w:p w14:paraId="48FC3918" w14:textId="77777777" w:rsidR="00033D74" w:rsidRDefault="00033D74" w:rsidP="00A66300">
      <w:pPr>
        <w:pStyle w:val="podnaslov"/>
      </w:pPr>
    </w:p>
    <w:p w14:paraId="0F272A1C" w14:textId="77777777" w:rsidR="00033D74" w:rsidRDefault="00033D74" w:rsidP="00033D74">
      <w:pPr>
        <w:pStyle w:val="naslov"/>
        <w:jc w:val="left"/>
      </w:pPr>
    </w:p>
    <w:p w14:paraId="6C872639" w14:textId="77777777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5428AA68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17D23F70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7D8605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42F59DD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63B5E540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04FBEAEB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71E2FAC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1C17B5C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54A6248E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04D54670" w14:textId="32C15D37" w:rsidR="00223F36" w:rsidRPr="00223F36" w:rsidRDefault="00753640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B149BB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B149BB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211532F4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F6FDDA3" w14:textId="69EA0083" w:rsidR="00223F36" w:rsidRPr="00223F36" w:rsidRDefault="00B149B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 w:hint="eastAsia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0</w:t>
            </w:r>
            <w:r>
              <w:rPr>
                <w:rFonts w:ascii="Adobe Kaiti Std R" w:eastAsiaTheme="majorEastAsia" w:hAnsi="Adobe Kaiti Std R" w:cstheme="majorBidi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4</w:t>
            </w:r>
            <w:r>
              <w:rPr>
                <w:rFonts w:ascii="Adobe Kaiti Std R" w:eastAsiaTheme="majorEastAsia" w:hAnsi="Adobe Kaiti Std R" w:cstheme="majorBidi" w:hint="eastAsia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.04.2024</w:t>
            </w:r>
          </w:p>
        </w:tc>
        <w:tc>
          <w:tcPr>
            <w:tcW w:w="2158" w:type="dxa"/>
            <w:shd w:val="clear" w:color="auto" w:fill="DCC5ED"/>
          </w:tcPr>
          <w:p w14:paraId="11968CC3" w14:textId="6C41E1BA" w:rsidR="00223F36" w:rsidRPr="00223F36" w:rsidRDefault="00B149BB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57A2C072" w14:textId="5D47D689" w:rsidR="00223F36" w:rsidRPr="00223F36" w:rsidRDefault="00B149BB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Dodata </w:t>
            </w:r>
            <w:proofErr w:type="spellStart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sugestija</w:t>
            </w:r>
            <w:proofErr w:type="spellEnd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iz</w:t>
            </w:r>
            <w:proofErr w:type="spellEnd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 FR faze</w:t>
            </w:r>
          </w:p>
        </w:tc>
        <w:tc>
          <w:tcPr>
            <w:tcW w:w="2335" w:type="dxa"/>
            <w:shd w:val="clear" w:color="auto" w:fill="DCC5ED"/>
          </w:tcPr>
          <w:p w14:paraId="19BDCAAE" w14:textId="5C3BA743" w:rsidR="00223F36" w:rsidRPr="00223F36" w:rsidRDefault="00B149BB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B149BB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B149BB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1E2DAE20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55087E4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3D7A1A1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04772D2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200C97F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597DD698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B9E5E4F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594D56B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9CC1FC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6EAACDD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3F68942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3FC5CE7" w14:textId="77777777" w:rsidR="00284F53" w:rsidRDefault="00284F53" w:rsidP="00F27065">
      <w:pPr>
        <w:pStyle w:val="naslov"/>
        <w:ind w:left="3600"/>
        <w:jc w:val="left"/>
      </w:pPr>
    </w:p>
    <w:p w14:paraId="4384DF09" w14:textId="77777777" w:rsidR="00284F53" w:rsidRDefault="00284F53" w:rsidP="00F27065">
      <w:pPr>
        <w:pStyle w:val="naslov"/>
        <w:ind w:left="3600"/>
        <w:jc w:val="left"/>
      </w:pPr>
    </w:p>
    <w:p w14:paraId="5B6D434B" w14:textId="77777777" w:rsidR="00284F53" w:rsidRDefault="00284F53" w:rsidP="00F27065">
      <w:pPr>
        <w:pStyle w:val="naslov"/>
        <w:ind w:left="3600"/>
        <w:jc w:val="left"/>
      </w:pPr>
    </w:p>
    <w:p w14:paraId="09BB8B16" w14:textId="77777777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7AD3819D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F204DD6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556D08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E899C7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0442C2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25F242C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6FB687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5E2F404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EB84167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DB1E15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C1D8C2F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497C3EA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D439D81" w14:textId="77777777" w:rsidR="00721278" w:rsidRDefault="00721278" w:rsidP="002D509F">
      <w:pPr>
        <w:jc w:val="center"/>
        <w:rPr>
          <w:sz w:val="20"/>
          <w:szCs w:val="20"/>
        </w:rPr>
      </w:pPr>
    </w:p>
    <w:p w14:paraId="55FE523A" w14:textId="77777777" w:rsidR="00721278" w:rsidRDefault="00721278" w:rsidP="002D509F">
      <w:pPr>
        <w:jc w:val="center"/>
        <w:rPr>
          <w:sz w:val="20"/>
          <w:szCs w:val="20"/>
        </w:rPr>
      </w:pPr>
    </w:p>
    <w:p w14:paraId="18A5585C" w14:textId="77777777" w:rsidR="00721278" w:rsidRDefault="00721278" w:rsidP="002D509F">
      <w:pPr>
        <w:jc w:val="center"/>
        <w:rPr>
          <w:sz w:val="20"/>
          <w:szCs w:val="20"/>
        </w:rPr>
      </w:pPr>
    </w:p>
    <w:p w14:paraId="1A3B7A5F" w14:textId="77777777" w:rsidR="00721278" w:rsidRDefault="00721278" w:rsidP="002D509F">
      <w:pPr>
        <w:jc w:val="center"/>
        <w:rPr>
          <w:sz w:val="20"/>
          <w:szCs w:val="20"/>
        </w:rPr>
      </w:pPr>
    </w:p>
    <w:p w14:paraId="76D243C8" w14:textId="77777777" w:rsidR="00721278" w:rsidRDefault="00721278" w:rsidP="00721278"/>
    <w:p w14:paraId="7B7F557A" w14:textId="77777777"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14:paraId="5EFF130B" w14:textId="77777777"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14:paraId="2EDFD391" w14:textId="57E361DF" w:rsidR="002354A2" w:rsidRPr="00753640" w:rsidRDefault="002354A2" w:rsidP="002354A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Definisanje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scenarija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upotrebe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prilikom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brisanja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, </w:t>
      </w:r>
      <w:proofErr w:type="spellStart"/>
      <w:r w:rsidRPr="00753640">
        <w:rPr>
          <w:b w:val="0"/>
          <w:bCs/>
          <w:sz w:val="22"/>
          <w:szCs w:val="22"/>
        </w:rPr>
        <w:t>sa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primerima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odgovarajućih</w:t>
      </w:r>
      <w:proofErr w:type="spellEnd"/>
      <w:r w:rsidRPr="00753640">
        <w:rPr>
          <w:b w:val="0"/>
          <w:bCs/>
          <w:sz w:val="22"/>
          <w:szCs w:val="22"/>
        </w:rPr>
        <w:t xml:space="preserve"> html </w:t>
      </w:r>
      <w:proofErr w:type="spellStart"/>
      <w:r w:rsidRPr="00753640">
        <w:rPr>
          <w:b w:val="0"/>
          <w:bCs/>
          <w:sz w:val="22"/>
          <w:szCs w:val="22"/>
        </w:rPr>
        <w:t>stranica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7A8A7239" w14:textId="77777777"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179D20DB" w14:textId="4D8E1A78" w:rsidR="002354A2" w:rsidRPr="00753640" w:rsidRDefault="002354A2" w:rsidP="002354A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b w:val="0"/>
          <w:bCs/>
          <w:sz w:val="22"/>
          <w:szCs w:val="22"/>
        </w:rPr>
        <w:t>Dokument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će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koristiti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svi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članovi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projektong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tima</w:t>
      </w:r>
      <w:proofErr w:type="spellEnd"/>
      <w:r w:rsidRPr="00753640">
        <w:rPr>
          <w:b w:val="0"/>
          <w:bCs/>
          <w:sz w:val="22"/>
          <w:szCs w:val="22"/>
        </w:rPr>
        <w:t xml:space="preserve"> u </w:t>
      </w:r>
      <w:proofErr w:type="spellStart"/>
      <w:r w:rsidRPr="00753640">
        <w:rPr>
          <w:b w:val="0"/>
          <w:bCs/>
          <w:sz w:val="22"/>
          <w:szCs w:val="22"/>
        </w:rPr>
        <w:t>razvoju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projekta</w:t>
      </w:r>
      <w:proofErr w:type="spellEnd"/>
      <w:r w:rsidRPr="00753640">
        <w:rPr>
          <w:b w:val="0"/>
          <w:bCs/>
          <w:sz w:val="22"/>
          <w:szCs w:val="22"/>
        </w:rPr>
        <w:t xml:space="preserve"> I </w:t>
      </w:r>
      <w:proofErr w:type="spellStart"/>
      <w:r w:rsidRPr="00753640">
        <w:rPr>
          <w:b w:val="0"/>
          <w:bCs/>
          <w:sz w:val="22"/>
          <w:szCs w:val="22"/>
        </w:rPr>
        <w:t>testiranju</w:t>
      </w:r>
      <w:proofErr w:type="spellEnd"/>
      <w:r w:rsidRPr="00753640">
        <w:rPr>
          <w:b w:val="0"/>
          <w:bCs/>
          <w:sz w:val="22"/>
          <w:szCs w:val="22"/>
        </w:rPr>
        <w:t xml:space="preserve"> a </w:t>
      </w:r>
      <w:proofErr w:type="spellStart"/>
      <w:r w:rsidRPr="00753640">
        <w:rPr>
          <w:b w:val="0"/>
          <w:bCs/>
          <w:sz w:val="22"/>
          <w:szCs w:val="22"/>
        </w:rPr>
        <w:t>može</w:t>
      </w:r>
      <w:proofErr w:type="spellEnd"/>
      <w:r w:rsidRPr="00753640">
        <w:rPr>
          <w:b w:val="0"/>
          <w:bCs/>
          <w:sz w:val="22"/>
          <w:szCs w:val="22"/>
        </w:rPr>
        <w:t xml:space="preserve"> se </w:t>
      </w:r>
      <w:proofErr w:type="spellStart"/>
      <w:r w:rsidRPr="00753640">
        <w:rPr>
          <w:b w:val="0"/>
          <w:bCs/>
          <w:sz w:val="22"/>
          <w:szCs w:val="22"/>
        </w:rPr>
        <w:t>koristiti</w:t>
      </w:r>
      <w:proofErr w:type="spellEnd"/>
      <w:r w:rsidRPr="00753640">
        <w:rPr>
          <w:b w:val="0"/>
          <w:bCs/>
          <w:sz w:val="22"/>
          <w:szCs w:val="22"/>
        </w:rPr>
        <w:t xml:space="preserve"> I </w:t>
      </w:r>
      <w:proofErr w:type="spellStart"/>
      <w:r w:rsidRPr="00753640">
        <w:rPr>
          <w:b w:val="0"/>
          <w:bCs/>
          <w:sz w:val="22"/>
          <w:szCs w:val="22"/>
        </w:rPr>
        <w:t>pri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pisanju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uputstva</w:t>
      </w:r>
      <w:proofErr w:type="spellEnd"/>
      <w:r w:rsidRPr="00753640">
        <w:rPr>
          <w:b w:val="0"/>
          <w:bCs/>
          <w:sz w:val="22"/>
          <w:szCs w:val="22"/>
        </w:rPr>
        <w:t xml:space="preserve"> za </w:t>
      </w:r>
      <w:proofErr w:type="spellStart"/>
      <w:r w:rsidRPr="00753640">
        <w:rPr>
          <w:b w:val="0"/>
          <w:bCs/>
          <w:sz w:val="22"/>
          <w:szCs w:val="22"/>
        </w:rPr>
        <w:t>upotrebu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2C4CDDC2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4CDC44E1" w14:textId="192329EC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Projektni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zadatak</w:t>
      </w:r>
      <w:proofErr w:type="spellEnd"/>
    </w:p>
    <w:p w14:paraId="394B55C3" w14:textId="77777777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proofErr w:type="spellStart"/>
      <w:r w:rsidRPr="00753640">
        <w:rPr>
          <w:b w:val="0"/>
          <w:bCs/>
          <w:sz w:val="22"/>
          <w:szCs w:val="22"/>
        </w:rPr>
        <w:t>Uputstvo</w:t>
      </w:r>
      <w:proofErr w:type="spellEnd"/>
      <w:r w:rsidRPr="00753640">
        <w:rPr>
          <w:b w:val="0"/>
          <w:bCs/>
          <w:sz w:val="22"/>
          <w:szCs w:val="22"/>
        </w:rPr>
        <w:t xml:space="preserve"> za </w:t>
      </w:r>
      <w:proofErr w:type="spellStart"/>
      <w:r w:rsidRPr="00753640">
        <w:rPr>
          <w:b w:val="0"/>
          <w:bCs/>
          <w:sz w:val="22"/>
          <w:szCs w:val="22"/>
        </w:rPr>
        <w:t>pisanje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specifikacije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scenarija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upotrebe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funkcionalnosti</w:t>
      </w:r>
      <w:proofErr w:type="spellEnd"/>
    </w:p>
    <w:p w14:paraId="1A25F481" w14:textId="77777777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>Guidelines – Use Case, Rational Unified Process 2000</w:t>
      </w:r>
    </w:p>
    <w:p w14:paraId="3F2302EF" w14:textId="0DAAD099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>Guidelines - Use Case Storyboard, Rational Unified Process 2000</w:t>
      </w:r>
    </w:p>
    <w:p w14:paraId="1BE4286E" w14:textId="77777777" w:rsidR="00033D74" w:rsidRDefault="00033D74" w:rsidP="00284F53">
      <w:pPr>
        <w:pStyle w:val="heding2"/>
      </w:pPr>
      <w:bookmarkStart w:id="4" w:name="_Toc1608046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753640" w:rsidRPr="00223F36" w14:paraId="1163ED5F" w14:textId="77777777" w:rsidTr="0071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729805F" w14:textId="77777777" w:rsidR="00753640" w:rsidRPr="00223F36" w:rsidRDefault="00753640" w:rsidP="007162D1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5E2E7C6D" w14:textId="77777777" w:rsidR="00753640" w:rsidRPr="00223F36" w:rsidRDefault="00753640" w:rsidP="0071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3868391D" w14:textId="77777777" w:rsidR="00753640" w:rsidRPr="001D33AD" w:rsidRDefault="00753640" w:rsidP="0071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753640" w:rsidRPr="00223F36" w14:paraId="333F2198" w14:textId="77777777" w:rsidTr="0071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41961533" w14:textId="701F9D21" w:rsidR="00753640" w:rsidRPr="00223F36" w:rsidRDefault="00E91829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35B82E81" w14:textId="0FAE544E" w:rsidR="00753640" w:rsidRPr="00223F36" w:rsidRDefault="00E91829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Da li administrator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ima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dozvolu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briše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druge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administratore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?</w:t>
            </w:r>
          </w:p>
        </w:tc>
        <w:tc>
          <w:tcPr>
            <w:tcW w:w="4616" w:type="dxa"/>
            <w:shd w:val="clear" w:color="auto" w:fill="BD92DE"/>
          </w:tcPr>
          <w:p w14:paraId="75DCD0B2" w14:textId="77777777" w:rsidR="00753640" w:rsidRPr="00223F36" w:rsidRDefault="00753640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753640" w:rsidRPr="00223F36" w14:paraId="59CC67D4" w14:textId="77777777" w:rsidTr="007162D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7F89179" w14:textId="77777777" w:rsidR="00753640" w:rsidRPr="00223F36" w:rsidRDefault="00753640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35F18CD9" w14:textId="77777777" w:rsidR="00753640" w:rsidRPr="00223F36" w:rsidRDefault="00753640" w:rsidP="0071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EB53C06" w14:textId="77777777" w:rsidR="00753640" w:rsidRPr="00223F36" w:rsidRDefault="00753640" w:rsidP="0071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753640" w:rsidRPr="00223F36" w14:paraId="36524A8E" w14:textId="77777777" w:rsidTr="0071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1B80BF5" w14:textId="77777777" w:rsidR="00753640" w:rsidRPr="00223F36" w:rsidRDefault="00753640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CAF649C" w14:textId="77777777" w:rsidR="00753640" w:rsidRPr="00223F36" w:rsidRDefault="00753640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4FB38DC3" w14:textId="77777777" w:rsidR="00753640" w:rsidRPr="00223F36" w:rsidRDefault="00753640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6F76393" w14:textId="77777777" w:rsidR="00753640" w:rsidRDefault="00753640" w:rsidP="00753640">
      <w:pPr>
        <w:pStyle w:val="heding2"/>
        <w:numPr>
          <w:ilvl w:val="0"/>
          <w:numId w:val="0"/>
        </w:numPr>
      </w:pPr>
    </w:p>
    <w:p w14:paraId="1AEFCC58" w14:textId="5EA09FEC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proofErr w:type="spellStart"/>
      <w:r w:rsidR="00753640">
        <w:t>brisanja</w:t>
      </w:r>
      <w:proofErr w:type="spellEnd"/>
      <w:r w:rsidR="00753640">
        <w:t xml:space="preserve"> </w:t>
      </w:r>
      <w:proofErr w:type="spellStart"/>
      <w:r w:rsidR="00753640">
        <w:t>korisnika</w:t>
      </w:r>
      <w:proofErr w:type="spellEnd"/>
    </w:p>
    <w:p w14:paraId="7C7F1146" w14:textId="77777777"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BCBB0F2" w14:textId="059FF643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Administrator </w:t>
      </w:r>
      <w:proofErr w:type="spellStart"/>
      <w:r w:rsidRPr="00753640">
        <w:rPr>
          <w:b w:val="0"/>
          <w:bCs/>
          <w:sz w:val="22"/>
          <w:szCs w:val="22"/>
        </w:rPr>
        <w:t>ima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mogućnost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uklanjanja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određenih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 koji </w:t>
      </w:r>
      <w:proofErr w:type="spellStart"/>
      <w:r w:rsidRPr="00753640">
        <w:rPr>
          <w:b w:val="0"/>
          <w:bCs/>
          <w:sz w:val="22"/>
          <w:szCs w:val="22"/>
        </w:rPr>
        <w:t>krše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pravila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31C6AB4F" w14:textId="77777777" w:rsidR="00033D74" w:rsidRPr="006C1488" w:rsidRDefault="00033D74" w:rsidP="00721278">
      <w:pPr>
        <w:pStyle w:val="heding2"/>
      </w:pPr>
      <w:bookmarkStart w:id="7" w:name="_Toc160804673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5CEA12AB" w14:textId="2D080C89" w:rsidR="006C1488" w:rsidRDefault="006C1488" w:rsidP="006C1488">
      <w:pPr>
        <w:pStyle w:val="heding3"/>
        <w:rPr>
          <w:rFonts w:eastAsia="Adobe Kaiti Std R"/>
        </w:rPr>
      </w:pPr>
      <w:r>
        <w:rPr>
          <w:rFonts w:eastAsia="Adobe Kaiti Std R"/>
        </w:rPr>
        <w:t xml:space="preserve">Administrator se </w:t>
      </w:r>
      <w:proofErr w:type="spellStart"/>
      <w:r>
        <w:rPr>
          <w:rFonts w:eastAsia="Adobe Kaiti Std R"/>
        </w:rPr>
        <w:t>nalazi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na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profilu</w:t>
      </w:r>
      <w:proofErr w:type="spellEnd"/>
      <w:r>
        <w:rPr>
          <w:rFonts w:eastAsia="Adobe Kaiti Std R"/>
        </w:rPr>
        <w:t xml:space="preserve"> </w:t>
      </w:r>
      <w:proofErr w:type="spellStart"/>
      <w:r w:rsidR="00E91829">
        <w:rPr>
          <w:rFonts w:eastAsia="Adobe Kaiti Std R"/>
        </w:rPr>
        <w:t>korisnika</w:t>
      </w:r>
      <w:proofErr w:type="spellEnd"/>
    </w:p>
    <w:p w14:paraId="356A72C0" w14:textId="38C6E566" w:rsidR="003B67FC" w:rsidRPr="003B67FC" w:rsidRDefault="003B67FC" w:rsidP="003B67FC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  <w:lang w:val="sr-Latn-RS"/>
        </w:rPr>
      </w:pPr>
      <w:r w:rsidRPr="003B67FC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Pritiskom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na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dugme</w:t>
      </w:r>
      <w:proofErr w:type="spellEnd"/>
      <w:r w:rsidRPr="00753640">
        <w:rPr>
          <w:b w:val="0"/>
          <w:bCs/>
          <w:sz w:val="22"/>
          <w:szCs w:val="22"/>
        </w:rPr>
        <w:t xml:space="preserve"> “</w:t>
      </w:r>
      <w:proofErr w:type="spellStart"/>
      <w:r w:rsidRPr="00753640">
        <w:rPr>
          <w:b w:val="0"/>
          <w:bCs/>
          <w:sz w:val="22"/>
          <w:szCs w:val="22"/>
        </w:rPr>
        <w:t>Ukloni</w:t>
      </w:r>
      <w:proofErr w:type="spellEnd"/>
      <w:r w:rsidRPr="00753640">
        <w:rPr>
          <w:b w:val="0"/>
          <w:bCs/>
          <w:sz w:val="22"/>
          <w:szCs w:val="22"/>
        </w:rPr>
        <w:t xml:space="preserve">” administrator </w:t>
      </w:r>
      <w:proofErr w:type="spellStart"/>
      <w:r w:rsidRPr="00753640">
        <w:rPr>
          <w:b w:val="0"/>
          <w:bCs/>
          <w:sz w:val="22"/>
          <w:szCs w:val="22"/>
        </w:rPr>
        <w:t>uklanja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 koji </w:t>
      </w:r>
      <w:proofErr w:type="spellStart"/>
      <w:r w:rsidRPr="00753640">
        <w:rPr>
          <w:b w:val="0"/>
          <w:bCs/>
          <w:sz w:val="22"/>
          <w:szCs w:val="22"/>
        </w:rPr>
        <w:t>kr</w:t>
      </w:r>
      <w:proofErr w:type="spellEnd"/>
      <w:r w:rsidRPr="00753640">
        <w:rPr>
          <w:b w:val="0"/>
          <w:bCs/>
          <w:sz w:val="22"/>
          <w:szCs w:val="22"/>
          <w:lang w:val="sr-Latn-RS"/>
        </w:rPr>
        <w:t>ši pravila.</w:t>
      </w:r>
    </w:p>
    <w:p w14:paraId="2D8B1CD4" w14:textId="5840CB17" w:rsidR="003B67FC" w:rsidRDefault="003B67FC" w:rsidP="006C1488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potvrđuje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akciju</w:t>
      </w:r>
      <w:proofErr w:type="spellEnd"/>
    </w:p>
    <w:p w14:paraId="0F31E63E" w14:textId="60FF8D43" w:rsidR="003B67FC" w:rsidRPr="003B67FC" w:rsidRDefault="003B67FC" w:rsidP="003B67FC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  <w:lang w:val="sr-Latn-RS"/>
        </w:rPr>
      </w:pP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Adminstrator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dobija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upit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li je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siguran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želi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obriše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proofErr w:type="gramStart"/>
      <w:r w:rsidRPr="003B67FC">
        <w:rPr>
          <w:rFonts w:eastAsia="Adobe Kaiti Std R"/>
          <w:b w:val="0"/>
          <w:bCs/>
          <w:sz w:val="22"/>
          <w:szCs w:val="22"/>
        </w:rPr>
        <w:t>korisnika.Klikom</w:t>
      </w:r>
      <w:proofErr w:type="spellEnd"/>
      <w:proofErr w:type="gram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r>
        <w:rPr>
          <w:rFonts w:eastAsia="Adobe Kaiti Std R"/>
          <w:b w:val="0"/>
          <w:bCs/>
          <w:sz w:val="22"/>
          <w:szCs w:val="22"/>
        </w:rPr>
        <w:t xml:space="preserve"> 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dugme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“Da”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uspešno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uklanja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korisnika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>.</w:t>
      </w:r>
    </w:p>
    <w:p w14:paraId="3F5BA522" w14:textId="37F6E563" w:rsidR="003B67FC" w:rsidRDefault="003B67FC" w:rsidP="006C1488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odbacuje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akciju</w:t>
      </w:r>
      <w:proofErr w:type="spellEnd"/>
    </w:p>
    <w:p w14:paraId="3BD004D1" w14:textId="02FA4B7F" w:rsidR="003B67FC" w:rsidRPr="003B67FC" w:rsidRDefault="003B67FC" w:rsidP="003B67FC">
      <w:pPr>
        <w:pStyle w:val="heding3"/>
        <w:numPr>
          <w:ilvl w:val="0"/>
          <w:numId w:val="0"/>
        </w:numPr>
        <w:ind w:left="2376"/>
        <w:rPr>
          <w:rFonts w:eastAsia="Adobe Kaiti Std R"/>
          <w:b w:val="0"/>
          <w:bCs/>
          <w:sz w:val="22"/>
          <w:szCs w:val="22"/>
        </w:rPr>
      </w:pP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Adminstrator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dobija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upit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li je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siguran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želi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obriše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proofErr w:type="gramStart"/>
      <w:r w:rsidRPr="003B67FC">
        <w:rPr>
          <w:rFonts w:eastAsia="Adobe Kaiti Std R"/>
          <w:b w:val="0"/>
          <w:bCs/>
          <w:sz w:val="22"/>
          <w:szCs w:val="22"/>
        </w:rPr>
        <w:t>korisnika.Klikom</w:t>
      </w:r>
      <w:proofErr w:type="spellEnd"/>
      <w:proofErr w:type="gram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dugme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“Ne”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odbacuje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akciju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I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vraća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profil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korisnika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>.</w:t>
      </w:r>
    </w:p>
    <w:p w14:paraId="2DA6B95C" w14:textId="77777777" w:rsidR="002932E5" w:rsidRPr="006C1488" w:rsidRDefault="002932E5" w:rsidP="00721278">
      <w:pPr>
        <w:pStyle w:val="heding2"/>
      </w:pPr>
      <w:bookmarkStart w:id="8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41A3E6DC" w14:textId="66E9CA84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Nema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7021D915" w14:textId="77777777" w:rsidR="002932E5" w:rsidRPr="006C1488" w:rsidRDefault="002932E5" w:rsidP="00721278">
      <w:pPr>
        <w:pStyle w:val="heding2"/>
      </w:pPr>
      <w:bookmarkStart w:id="9" w:name="_Toc160804675"/>
      <w:proofErr w:type="spellStart"/>
      <w:r>
        <w:rPr>
          <w:rFonts w:eastAsia="Adobe Kaiti Std R"/>
        </w:rPr>
        <w:t>Preduslovi</w:t>
      </w:r>
      <w:bookmarkEnd w:id="9"/>
      <w:proofErr w:type="spellEnd"/>
    </w:p>
    <w:p w14:paraId="6CC846F7" w14:textId="2C063308" w:rsidR="006C1488" w:rsidRDefault="003B67FC" w:rsidP="006C1488">
      <w:pPr>
        <w:pStyle w:val="heding2"/>
        <w:numPr>
          <w:ilvl w:val="0"/>
          <w:numId w:val="0"/>
        </w:numPr>
        <w:ind w:left="1224"/>
        <w:rPr>
          <w:rFonts w:eastAsia="Adobe Kaiti Std R"/>
          <w:b w:val="0"/>
          <w:bCs/>
          <w:sz w:val="22"/>
          <w:szCs w:val="22"/>
        </w:rPr>
      </w:pPr>
      <w:proofErr w:type="spellStart"/>
      <w:r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je </w:t>
      </w:r>
      <w:proofErr w:type="spellStart"/>
      <w:r>
        <w:rPr>
          <w:rFonts w:eastAsia="Adobe Kaiti Std R"/>
          <w:b w:val="0"/>
          <w:bCs/>
          <w:sz w:val="22"/>
          <w:szCs w:val="22"/>
        </w:rPr>
        <w:t>prijavljen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kao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administrator</w:t>
      </w:r>
      <w:r w:rsidR="006C1488"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3E1E866B" w14:textId="77777777" w:rsidR="000C1155" w:rsidRPr="00753640" w:rsidRDefault="000C1155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</w:p>
    <w:p w14:paraId="5D91F296" w14:textId="77777777" w:rsidR="002932E5" w:rsidRPr="006C1488" w:rsidRDefault="002932E5" w:rsidP="00721278">
      <w:pPr>
        <w:pStyle w:val="heding2"/>
      </w:pPr>
      <w:bookmarkStart w:id="10" w:name="_Toc160804676"/>
      <w:proofErr w:type="spellStart"/>
      <w:r>
        <w:rPr>
          <w:rFonts w:eastAsia="Adobe Kaiti Std R"/>
        </w:rPr>
        <w:lastRenderedPageBreak/>
        <w:t>Posledice</w:t>
      </w:r>
      <w:bookmarkEnd w:id="10"/>
      <w:proofErr w:type="spellEnd"/>
    </w:p>
    <w:p w14:paraId="2685F5C5" w14:textId="6D32F499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briše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iz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baz</w:t>
      </w:r>
      <w:r w:rsidR="002354A2" w:rsidRPr="00753640">
        <w:rPr>
          <w:rFonts w:eastAsia="Adobe Kaiti Std R"/>
          <w:b w:val="0"/>
          <w:bCs/>
          <w:sz w:val="22"/>
          <w:szCs w:val="22"/>
        </w:rPr>
        <w:t>e</w:t>
      </w:r>
      <w:proofErr w:type="spellEnd"/>
      <w:r w:rsidR="002354A2"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43145D5A" w14:textId="77777777" w:rsidR="00BD569B" w:rsidRDefault="00BD569B" w:rsidP="002D509F">
      <w:pPr>
        <w:jc w:val="center"/>
      </w:pPr>
    </w:p>
    <w:p w14:paraId="7F4E1F02" w14:textId="77777777" w:rsidR="00BD569B" w:rsidRDefault="00BD569B" w:rsidP="002D509F">
      <w:pPr>
        <w:jc w:val="center"/>
      </w:pPr>
    </w:p>
    <w:p w14:paraId="73087D58" w14:textId="77777777" w:rsidR="00BD569B" w:rsidRDefault="00BD569B" w:rsidP="002D509F">
      <w:pPr>
        <w:jc w:val="center"/>
      </w:pPr>
    </w:p>
    <w:p w14:paraId="27BD8F48" w14:textId="77777777" w:rsidR="000910C9" w:rsidRPr="000910C9" w:rsidRDefault="000910C9" w:rsidP="000910C9"/>
    <w:p w14:paraId="2E2E8FCE" w14:textId="77777777" w:rsidR="000910C9" w:rsidRPr="000910C9" w:rsidRDefault="000910C9" w:rsidP="000910C9"/>
    <w:p w14:paraId="4B4F92B9" w14:textId="77777777" w:rsidR="000910C9" w:rsidRPr="000910C9" w:rsidRDefault="000910C9" w:rsidP="000910C9"/>
    <w:sectPr w:rsidR="000910C9" w:rsidRPr="000910C9" w:rsidSect="009D4B7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14ECA" w14:textId="77777777" w:rsidR="009D4B7C" w:rsidRDefault="009D4B7C" w:rsidP="00BD569B">
      <w:pPr>
        <w:spacing w:after="0" w:line="240" w:lineRule="auto"/>
      </w:pPr>
      <w:r>
        <w:separator/>
      </w:r>
    </w:p>
  </w:endnote>
  <w:endnote w:type="continuationSeparator" w:id="0">
    <w:p w14:paraId="6BE493C0" w14:textId="77777777" w:rsidR="009D4B7C" w:rsidRDefault="009D4B7C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1D0533E5" w14:textId="77777777" w:rsidR="000910C9" w:rsidRDefault="000910C9">
        <w:pPr>
          <w:pStyle w:val="Footer"/>
          <w:jc w:val="center"/>
        </w:pPr>
      </w:p>
      <w:p w14:paraId="6BA49DB9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2543B1A1" w14:textId="536335AB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B149BB">
      <w:rPr>
        <w:noProof/>
      </w:rPr>
      <w:t>04-Apr-24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DB0F6" w14:textId="77777777" w:rsidR="009D4B7C" w:rsidRDefault="009D4B7C" w:rsidP="00BD569B">
      <w:pPr>
        <w:spacing w:after="0" w:line="240" w:lineRule="auto"/>
      </w:pPr>
      <w:r>
        <w:separator/>
      </w:r>
    </w:p>
  </w:footnote>
  <w:footnote w:type="continuationSeparator" w:id="0">
    <w:p w14:paraId="6D657C5A" w14:textId="77777777" w:rsidR="009D4B7C" w:rsidRDefault="009D4B7C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B21EF" w14:textId="77777777" w:rsidR="00BD569B" w:rsidRDefault="00000000">
    <w:pPr>
      <w:pStyle w:val="Header"/>
    </w:pPr>
    <w:r>
      <w:rPr>
        <w:noProof/>
      </w:rPr>
      <w:pict w14:anchorId="19605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D73C9" w14:textId="77777777" w:rsidR="00BD569B" w:rsidRDefault="00000000">
    <w:pPr>
      <w:pStyle w:val="Header"/>
    </w:pPr>
    <w:r>
      <w:rPr>
        <w:noProof/>
      </w:rPr>
      <w:pict w14:anchorId="203174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245AF867" wp14:editId="50F83AAB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CEEAE" w14:textId="77777777" w:rsidR="00BD569B" w:rsidRDefault="00000000">
    <w:pPr>
      <w:pStyle w:val="Header"/>
    </w:pPr>
    <w:r>
      <w:rPr>
        <w:noProof/>
      </w:rPr>
      <w:pict w14:anchorId="5DEF9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88"/>
    <w:rsid w:val="00033D74"/>
    <w:rsid w:val="000910C9"/>
    <w:rsid w:val="000C1155"/>
    <w:rsid w:val="0012676B"/>
    <w:rsid w:val="001B1BC1"/>
    <w:rsid w:val="001D309B"/>
    <w:rsid w:val="00223F36"/>
    <w:rsid w:val="002354A2"/>
    <w:rsid w:val="002539E7"/>
    <w:rsid w:val="00284F53"/>
    <w:rsid w:val="002932E5"/>
    <w:rsid w:val="002B40FA"/>
    <w:rsid w:val="002D509F"/>
    <w:rsid w:val="00335D5B"/>
    <w:rsid w:val="003B67FC"/>
    <w:rsid w:val="00597E1C"/>
    <w:rsid w:val="006C1488"/>
    <w:rsid w:val="00721278"/>
    <w:rsid w:val="00753640"/>
    <w:rsid w:val="007551B9"/>
    <w:rsid w:val="007A4F24"/>
    <w:rsid w:val="00805832"/>
    <w:rsid w:val="00826A13"/>
    <w:rsid w:val="009D4B7C"/>
    <w:rsid w:val="00A66300"/>
    <w:rsid w:val="00AC7E71"/>
    <w:rsid w:val="00AF5EC1"/>
    <w:rsid w:val="00B149BB"/>
    <w:rsid w:val="00B737F9"/>
    <w:rsid w:val="00B970DA"/>
    <w:rsid w:val="00BD569B"/>
    <w:rsid w:val="00D20243"/>
    <w:rsid w:val="00DF77AA"/>
    <w:rsid w:val="00E0328C"/>
    <w:rsid w:val="00E07646"/>
    <w:rsid w:val="00E91829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376514CB"/>
  <w15:chartTrackingRefBased/>
  <w15:docId w15:val="{E4D54781-98A9-44A8-9161-020F376B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</Template>
  <TotalTime>41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Vojin</cp:lastModifiedBy>
  <cp:revision>8</cp:revision>
  <dcterms:created xsi:type="dcterms:W3CDTF">2024-03-09T12:29:00Z</dcterms:created>
  <dcterms:modified xsi:type="dcterms:W3CDTF">2024-04-04T11:31:00Z</dcterms:modified>
</cp:coreProperties>
</file>