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F4FB"/>
  <w:body>
    <w:p w14:paraId="552CE776" w14:textId="7F78A40A" w:rsidR="00A66300" w:rsidRPr="00AC7E71" w:rsidRDefault="00166F75" w:rsidP="00AC7E71">
      <w:pPr>
        <w:pStyle w:val="podnaslov"/>
        <w:spacing w:after="0"/>
      </w:pPr>
      <w:r>
        <w:rPr>
          <w:rFonts w:hint="eastAsia"/>
          <w:color w:val="501549" w:themeColor="accent5" w:themeShade="80"/>
          <w:spacing w:val="-10"/>
          <w:kern w:val="28"/>
          <w:szCs w:val="20"/>
          <w14:ligatures w14:val="none"/>
        </w:rPr>
        <w:t>03.04.2024</w:t>
      </w:r>
      <w:r>
        <w:rPr>
          <w:noProof/>
        </w:rPr>
        <w:t xml:space="preserve"> </w:t>
      </w:r>
      <w:r w:rsidR="00223F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684A9" wp14:editId="0B8C0FC7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E780C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14:paraId="79B03E0C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 xml:space="preserve">Principi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14:paraId="79493C74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684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28DE780C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14:paraId="79B03E0C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 xml:space="preserve">Principi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14:paraId="79493C74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36B88C22" w14:textId="77777777" w:rsidR="00033D74" w:rsidRDefault="00033D74" w:rsidP="00A66300">
      <w:pPr>
        <w:pStyle w:val="naslov"/>
      </w:pPr>
    </w:p>
    <w:p w14:paraId="60E4CE44" w14:textId="04437A61"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484871">
        <w:t>odobravanja</w:t>
      </w:r>
      <w:proofErr w:type="spellEnd"/>
      <w:r w:rsidR="00484871">
        <w:t xml:space="preserve"> </w:t>
      </w:r>
      <w:proofErr w:type="spellStart"/>
      <w:r w:rsidR="00484871">
        <w:t>zahteva</w:t>
      </w:r>
      <w:proofErr w:type="spellEnd"/>
    </w:p>
    <w:p w14:paraId="44C9DF58" w14:textId="77777777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14:paraId="0F8A083E" w14:textId="77777777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17460A9B" wp14:editId="75119075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DAC3" w14:textId="77777777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573312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4F1745" w14:textId="77777777" w:rsidR="00033D74" w:rsidRDefault="00033D74" w:rsidP="00A66300">
      <w:pPr>
        <w:pStyle w:val="podnaslov"/>
      </w:pPr>
    </w:p>
    <w:p w14:paraId="303CBB30" w14:textId="77777777" w:rsidR="00033D74" w:rsidRDefault="00033D74" w:rsidP="00A66300">
      <w:pPr>
        <w:pStyle w:val="podnaslov"/>
      </w:pPr>
    </w:p>
    <w:p w14:paraId="24E5E380" w14:textId="77777777" w:rsidR="00033D74" w:rsidRDefault="00033D74" w:rsidP="00A66300">
      <w:pPr>
        <w:pStyle w:val="podnaslov"/>
      </w:pPr>
    </w:p>
    <w:p w14:paraId="22556EC8" w14:textId="77777777" w:rsidR="00033D74" w:rsidRDefault="00033D74" w:rsidP="00033D74">
      <w:pPr>
        <w:pStyle w:val="naslov"/>
        <w:jc w:val="left"/>
      </w:pPr>
    </w:p>
    <w:p w14:paraId="4287BADC" w14:textId="77777777"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27358F5F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6C185958" w14:textId="77777777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7D28737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13E35941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13E3DA2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45B319C2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4CC9EAA1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793B0863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68BDBF5D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5263474C" w14:textId="355BDFB1" w:rsidR="00223F36" w:rsidRPr="00223F36" w:rsidRDefault="00562EC2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Vojin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Radosavljević</w:t>
            </w:r>
            <w:proofErr w:type="spellEnd"/>
          </w:p>
        </w:tc>
      </w:tr>
      <w:tr w:rsidR="00223F36" w:rsidRPr="00223F36" w14:paraId="27321328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02EFF794" w14:textId="22004358" w:rsidR="00223F36" w:rsidRPr="00223F36" w:rsidRDefault="00166F75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 w:hint="eastAsia"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0</w:t>
            </w:r>
            <w:r>
              <w:rPr>
                <w:rFonts w:ascii="Adobe Kaiti Std R" w:eastAsiaTheme="majorEastAsia" w:hAnsi="Adobe Kaiti Std R" w:cstheme="majorBidi"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4</w:t>
            </w:r>
            <w:r>
              <w:rPr>
                <w:rFonts w:ascii="Adobe Kaiti Std R" w:eastAsiaTheme="majorEastAsia" w:hAnsi="Adobe Kaiti Std R" w:cstheme="majorBidi" w:hint="eastAsia"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.04.2024</w:t>
            </w:r>
          </w:p>
        </w:tc>
        <w:tc>
          <w:tcPr>
            <w:tcW w:w="2158" w:type="dxa"/>
            <w:shd w:val="clear" w:color="auto" w:fill="DCC5ED"/>
          </w:tcPr>
          <w:p w14:paraId="4AF9A2E9" w14:textId="0E40BE8A" w:rsidR="00223F36" w:rsidRPr="00223F36" w:rsidRDefault="00166F75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BD92DE"/>
          </w:tcPr>
          <w:p w14:paraId="65EB9CB0" w14:textId="0FEE7820" w:rsidR="00223F36" w:rsidRPr="00223F36" w:rsidRDefault="00166F75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 xml:space="preserve">Dodata </w:t>
            </w:r>
            <w:proofErr w:type="spellStart"/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sugestija</w:t>
            </w:r>
            <w:proofErr w:type="spellEnd"/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iz</w:t>
            </w:r>
            <w:proofErr w:type="spellEnd"/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 xml:space="preserve"> FR faze</w:t>
            </w:r>
          </w:p>
        </w:tc>
        <w:tc>
          <w:tcPr>
            <w:tcW w:w="2335" w:type="dxa"/>
            <w:shd w:val="clear" w:color="auto" w:fill="DCC5ED"/>
          </w:tcPr>
          <w:p w14:paraId="1AE6E6D4" w14:textId="765D4824" w:rsidR="00223F36" w:rsidRPr="00223F36" w:rsidRDefault="00166F75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Vojin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Radosavljević</w:t>
            </w:r>
            <w:proofErr w:type="spellEnd"/>
          </w:p>
        </w:tc>
      </w:tr>
      <w:tr w:rsidR="00223F36" w:rsidRPr="00223F36" w14:paraId="1696AAD8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715AB97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25649354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E74BE55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7FB67AEC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2D24E4BB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7B679F9D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51634764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8B69CD2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40AB07CB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7C56D8F9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ACECDAE" w14:textId="77777777" w:rsidR="00284F53" w:rsidRDefault="00284F53" w:rsidP="00F27065">
      <w:pPr>
        <w:pStyle w:val="naslov"/>
        <w:ind w:left="3600"/>
        <w:jc w:val="left"/>
      </w:pPr>
    </w:p>
    <w:p w14:paraId="5AB5648D" w14:textId="77777777" w:rsidR="00284F53" w:rsidRDefault="00284F53" w:rsidP="00F27065">
      <w:pPr>
        <w:pStyle w:val="naslov"/>
        <w:ind w:left="3600"/>
        <w:jc w:val="left"/>
      </w:pPr>
    </w:p>
    <w:p w14:paraId="7BDF54FA" w14:textId="77777777" w:rsidR="00284F53" w:rsidRDefault="00284F53" w:rsidP="00F27065">
      <w:pPr>
        <w:pStyle w:val="naslov"/>
        <w:ind w:left="3600"/>
        <w:jc w:val="left"/>
      </w:pPr>
    </w:p>
    <w:p w14:paraId="41CC0045" w14:textId="77777777"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14:paraId="4A331DE0" w14:textId="77777777"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260DE6CE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E5C2ACC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0E2DCA1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A36E488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6E9F94A" w14:textId="77777777" w:rsidR="00826A13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Scenario pravljenja izlo</w:t>
        </w:r>
        <w:r w:rsidR="00826A13" w:rsidRPr="00B56B00">
          <w:rPr>
            <w:rStyle w:val="Hyperlink"/>
            <w:rFonts w:ascii="Cambria" w:hAnsi="Cambria"/>
            <w:noProof/>
          </w:rPr>
          <w:t>ž</w:t>
        </w:r>
        <w:r w:rsidR="00826A13" w:rsidRPr="00B56B00">
          <w:rPr>
            <w:rStyle w:val="Hyperlink"/>
            <w:rFonts w:eastAsia="Adobe Kaiti Std R"/>
            <w:noProof/>
          </w:rPr>
          <w:t>be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90D7B74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6545D673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340D44A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291D04E8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595212F1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CAD9F83" w14:textId="77777777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BCD3702" w14:textId="77777777" w:rsidR="00721278" w:rsidRDefault="00721278" w:rsidP="002D509F">
      <w:pPr>
        <w:jc w:val="center"/>
        <w:rPr>
          <w:sz w:val="20"/>
          <w:szCs w:val="20"/>
        </w:rPr>
      </w:pPr>
    </w:p>
    <w:p w14:paraId="3AC44070" w14:textId="77777777" w:rsidR="00721278" w:rsidRDefault="00721278" w:rsidP="002D509F">
      <w:pPr>
        <w:jc w:val="center"/>
        <w:rPr>
          <w:sz w:val="20"/>
          <w:szCs w:val="20"/>
        </w:rPr>
      </w:pPr>
    </w:p>
    <w:p w14:paraId="15E8D425" w14:textId="77777777" w:rsidR="00721278" w:rsidRDefault="00721278" w:rsidP="002D509F">
      <w:pPr>
        <w:jc w:val="center"/>
        <w:rPr>
          <w:sz w:val="20"/>
          <w:szCs w:val="20"/>
        </w:rPr>
      </w:pPr>
    </w:p>
    <w:p w14:paraId="201F3F8C" w14:textId="77777777" w:rsidR="00721278" w:rsidRDefault="00721278" w:rsidP="002D509F">
      <w:pPr>
        <w:jc w:val="center"/>
        <w:rPr>
          <w:sz w:val="20"/>
          <w:szCs w:val="20"/>
        </w:rPr>
      </w:pPr>
    </w:p>
    <w:p w14:paraId="69D5A8DC" w14:textId="77777777" w:rsidR="00721278" w:rsidRDefault="00721278" w:rsidP="00721278"/>
    <w:p w14:paraId="44BBF94E" w14:textId="77777777" w:rsidR="00BD569B" w:rsidRDefault="00284F53" w:rsidP="00284F53">
      <w:pPr>
        <w:pStyle w:val="heding1"/>
      </w:pPr>
      <w:bookmarkStart w:id="0" w:name="_Toc160804666"/>
      <w:proofErr w:type="spellStart"/>
      <w:r>
        <w:lastRenderedPageBreak/>
        <w:t>Uvod</w:t>
      </w:r>
      <w:bookmarkEnd w:id="0"/>
      <w:proofErr w:type="spellEnd"/>
    </w:p>
    <w:p w14:paraId="7A580910" w14:textId="77777777" w:rsidR="00284F53" w:rsidRDefault="00284F53" w:rsidP="00284F53">
      <w:pPr>
        <w:pStyle w:val="heding2"/>
      </w:pPr>
      <w:bookmarkStart w:id="1" w:name="_Toc160804667"/>
      <w:proofErr w:type="spellStart"/>
      <w:r>
        <w:t>Rezime</w:t>
      </w:r>
      <w:bookmarkEnd w:id="1"/>
      <w:proofErr w:type="spellEnd"/>
    </w:p>
    <w:p w14:paraId="1E60A1F3" w14:textId="77777777" w:rsidR="00571299" w:rsidRPr="002B3093" w:rsidRDefault="00571299" w:rsidP="00571299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2B3093">
        <w:rPr>
          <w:b w:val="0"/>
          <w:bCs/>
          <w:sz w:val="22"/>
          <w:szCs w:val="22"/>
        </w:rPr>
        <w:t>Definisanje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scenarija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upotrebe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prilikom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odobravanja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korisnickih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zahteva</w:t>
      </w:r>
      <w:proofErr w:type="spellEnd"/>
      <w:r w:rsidRPr="002B3093">
        <w:rPr>
          <w:b w:val="0"/>
          <w:bCs/>
          <w:sz w:val="22"/>
          <w:szCs w:val="22"/>
        </w:rPr>
        <w:t xml:space="preserve">, </w:t>
      </w:r>
      <w:proofErr w:type="spellStart"/>
      <w:r w:rsidRPr="002B3093">
        <w:rPr>
          <w:b w:val="0"/>
          <w:bCs/>
          <w:sz w:val="22"/>
          <w:szCs w:val="22"/>
        </w:rPr>
        <w:t>sa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primerima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odgovarajućih</w:t>
      </w:r>
      <w:proofErr w:type="spellEnd"/>
      <w:r w:rsidRPr="002B3093">
        <w:rPr>
          <w:b w:val="0"/>
          <w:bCs/>
          <w:sz w:val="22"/>
          <w:szCs w:val="22"/>
        </w:rPr>
        <w:t xml:space="preserve"> html </w:t>
      </w:r>
      <w:proofErr w:type="spellStart"/>
      <w:r w:rsidRPr="002B3093">
        <w:rPr>
          <w:b w:val="0"/>
          <w:bCs/>
          <w:sz w:val="22"/>
          <w:szCs w:val="22"/>
        </w:rPr>
        <w:t>stranica</w:t>
      </w:r>
      <w:proofErr w:type="spellEnd"/>
      <w:r w:rsidRPr="002B3093">
        <w:rPr>
          <w:b w:val="0"/>
          <w:bCs/>
          <w:sz w:val="22"/>
          <w:szCs w:val="22"/>
        </w:rPr>
        <w:t>.</w:t>
      </w:r>
    </w:p>
    <w:p w14:paraId="7C31B9EB" w14:textId="77777777" w:rsidR="00284F53" w:rsidRDefault="00284F53" w:rsidP="00284F53">
      <w:pPr>
        <w:pStyle w:val="heding2"/>
      </w:pPr>
      <w:bookmarkStart w:id="2" w:name="_Toc1608046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1AB679FD" w14:textId="77777777" w:rsidR="00571299" w:rsidRPr="002B3093" w:rsidRDefault="00571299" w:rsidP="00571299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2B3093">
        <w:rPr>
          <w:b w:val="0"/>
          <w:bCs/>
          <w:sz w:val="22"/>
          <w:szCs w:val="22"/>
        </w:rPr>
        <w:t>Dokument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će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koristiti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svi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članovi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projektong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tima</w:t>
      </w:r>
      <w:proofErr w:type="spellEnd"/>
      <w:r w:rsidRPr="002B3093">
        <w:rPr>
          <w:b w:val="0"/>
          <w:bCs/>
          <w:sz w:val="22"/>
          <w:szCs w:val="22"/>
        </w:rPr>
        <w:t xml:space="preserve"> u </w:t>
      </w:r>
      <w:proofErr w:type="spellStart"/>
      <w:r w:rsidRPr="002B3093">
        <w:rPr>
          <w:b w:val="0"/>
          <w:bCs/>
          <w:sz w:val="22"/>
          <w:szCs w:val="22"/>
        </w:rPr>
        <w:t>razvoju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projekta</w:t>
      </w:r>
      <w:proofErr w:type="spellEnd"/>
      <w:r w:rsidRPr="002B3093">
        <w:rPr>
          <w:b w:val="0"/>
          <w:bCs/>
          <w:sz w:val="22"/>
          <w:szCs w:val="22"/>
        </w:rPr>
        <w:t xml:space="preserve"> I </w:t>
      </w:r>
      <w:proofErr w:type="spellStart"/>
      <w:r w:rsidRPr="002B3093">
        <w:rPr>
          <w:b w:val="0"/>
          <w:bCs/>
          <w:sz w:val="22"/>
          <w:szCs w:val="22"/>
        </w:rPr>
        <w:t>testiranju</w:t>
      </w:r>
      <w:proofErr w:type="spellEnd"/>
      <w:r w:rsidRPr="002B3093">
        <w:rPr>
          <w:b w:val="0"/>
          <w:bCs/>
          <w:sz w:val="22"/>
          <w:szCs w:val="22"/>
        </w:rPr>
        <w:t xml:space="preserve"> a </w:t>
      </w:r>
      <w:proofErr w:type="spellStart"/>
      <w:r w:rsidRPr="002B3093">
        <w:rPr>
          <w:b w:val="0"/>
          <w:bCs/>
          <w:sz w:val="22"/>
          <w:szCs w:val="22"/>
        </w:rPr>
        <w:t>može</w:t>
      </w:r>
      <w:proofErr w:type="spellEnd"/>
      <w:r w:rsidRPr="002B3093">
        <w:rPr>
          <w:b w:val="0"/>
          <w:bCs/>
          <w:sz w:val="22"/>
          <w:szCs w:val="22"/>
        </w:rPr>
        <w:t xml:space="preserve"> se </w:t>
      </w:r>
      <w:proofErr w:type="spellStart"/>
      <w:r w:rsidRPr="002B3093">
        <w:rPr>
          <w:b w:val="0"/>
          <w:bCs/>
          <w:sz w:val="22"/>
          <w:szCs w:val="22"/>
        </w:rPr>
        <w:t>koristiti</w:t>
      </w:r>
      <w:proofErr w:type="spellEnd"/>
      <w:r w:rsidRPr="002B3093">
        <w:rPr>
          <w:b w:val="0"/>
          <w:bCs/>
          <w:sz w:val="22"/>
          <w:szCs w:val="22"/>
        </w:rPr>
        <w:t xml:space="preserve"> I </w:t>
      </w:r>
      <w:proofErr w:type="spellStart"/>
      <w:r w:rsidRPr="002B3093">
        <w:rPr>
          <w:b w:val="0"/>
          <w:bCs/>
          <w:sz w:val="22"/>
          <w:szCs w:val="22"/>
        </w:rPr>
        <w:t>pri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pisanju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uputstva</w:t>
      </w:r>
      <w:proofErr w:type="spellEnd"/>
      <w:r w:rsidRPr="002B3093">
        <w:rPr>
          <w:b w:val="0"/>
          <w:bCs/>
          <w:sz w:val="22"/>
          <w:szCs w:val="22"/>
        </w:rPr>
        <w:t xml:space="preserve"> za </w:t>
      </w:r>
      <w:proofErr w:type="spellStart"/>
      <w:r w:rsidRPr="002B3093">
        <w:rPr>
          <w:b w:val="0"/>
          <w:bCs/>
          <w:sz w:val="22"/>
          <w:szCs w:val="22"/>
        </w:rPr>
        <w:t>upotrebu</w:t>
      </w:r>
      <w:proofErr w:type="spellEnd"/>
      <w:r w:rsidRPr="002B3093">
        <w:rPr>
          <w:b w:val="0"/>
          <w:bCs/>
          <w:sz w:val="22"/>
          <w:szCs w:val="22"/>
        </w:rPr>
        <w:t>.</w:t>
      </w:r>
    </w:p>
    <w:p w14:paraId="65729E13" w14:textId="77777777"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14:paraId="79271D75" w14:textId="77777777" w:rsidR="00571299" w:rsidRPr="002B3093" w:rsidRDefault="00571299" w:rsidP="00571299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bookmarkStart w:id="4" w:name="_Hlk160884211"/>
      <w:proofErr w:type="spellStart"/>
      <w:r w:rsidRPr="002B3093">
        <w:rPr>
          <w:b w:val="0"/>
          <w:bCs/>
          <w:sz w:val="22"/>
          <w:szCs w:val="22"/>
        </w:rPr>
        <w:t>Projektni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zadatak</w:t>
      </w:r>
      <w:proofErr w:type="spellEnd"/>
    </w:p>
    <w:p w14:paraId="6CA21A8C" w14:textId="77777777" w:rsidR="00571299" w:rsidRPr="002B3093" w:rsidRDefault="00571299" w:rsidP="00571299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proofErr w:type="spellStart"/>
      <w:r w:rsidRPr="002B3093">
        <w:rPr>
          <w:b w:val="0"/>
          <w:bCs/>
          <w:sz w:val="22"/>
          <w:szCs w:val="22"/>
        </w:rPr>
        <w:t>Uputstvo</w:t>
      </w:r>
      <w:proofErr w:type="spellEnd"/>
      <w:r w:rsidRPr="002B3093">
        <w:rPr>
          <w:b w:val="0"/>
          <w:bCs/>
          <w:sz w:val="22"/>
          <w:szCs w:val="22"/>
        </w:rPr>
        <w:t xml:space="preserve"> za </w:t>
      </w:r>
      <w:proofErr w:type="spellStart"/>
      <w:r w:rsidRPr="002B3093">
        <w:rPr>
          <w:b w:val="0"/>
          <w:bCs/>
          <w:sz w:val="22"/>
          <w:szCs w:val="22"/>
        </w:rPr>
        <w:t>pisanje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specifikacije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scenarija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upotrebe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funkcionalnosti</w:t>
      </w:r>
      <w:proofErr w:type="spellEnd"/>
    </w:p>
    <w:p w14:paraId="21E14F3E" w14:textId="77777777" w:rsidR="00571299" w:rsidRPr="002B3093" w:rsidRDefault="00571299" w:rsidP="00571299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>Guidelines – Use Case, Rational Unified Process 2000</w:t>
      </w:r>
    </w:p>
    <w:p w14:paraId="5BA9C408" w14:textId="77777777" w:rsidR="00571299" w:rsidRPr="002B3093" w:rsidRDefault="00571299" w:rsidP="00571299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>Guidelines - Use Case Storyboard, Rational Unified Process 2000</w:t>
      </w:r>
    </w:p>
    <w:bookmarkEnd w:id="4"/>
    <w:p w14:paraId="1AD23DD3" w14:textId="77777777" w:rsidR="00CE5B0F" w:rsidRDefault="00CE5B0F" w:rsidP="00CE5B0F">
      <w:pPr>
        <w:pStyle w:val="heding2"/>
        <w:numPr>
          <w:ilvl w:val="0"/>
          <w:numId w:val="0"/>
        </w:numPr>
        <w:ind w:left="1224"/>
      </w:pPr>
    </w:p>
    <w:p w14:paraId="0E9A961B" w14:textId="77777777" w:rsidR="00033D74" w:rsidRDefault="00033D74" w:rsidP="00284F53">
      <w:pPr>
        <w:pStyle w:val="heding2"/>
      </w:pPr>
      <w:bookmarkStart w:id="5" w:name="_Toc16080467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854B27" w:rsidRPr="00223F36" w14:paraId="216EC86A" w14:textId="77777777" w:rsidTr="00D25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62243CDB" w14:textId="77777777" w:rsidR="00854B27" w:rsidRPr="00223F36" w:rsidRDefault="00854B27" w:rsidP="00D25078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233F93DF" w14:textId="77777777" w:rsidR="00854B27" w:rsidRPr="00223F36" w:rsidRDefault="00854B27" w:rsidP="00D25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918A495" w14:textId="77777777" w:rsidR="00854B27" w:rsidRPr="001D33AD" w:rsidRDefault="00854B27" w:rsidP="00D25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854B27" w:rsidRPr="00223F36" w14:paraId="30D3CC0D" w14:textId="77777777" w:rsidTr="00D2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320B4DA5" w14:textId="4FF57335" w:rsidR="00854B27" w:rsidRPr="00223F36" w:rsidRDefault="00854B27" w:rsidP="00D25078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76AE8330" w14:textId="77777777" w:rsidR="00854B27" w:rsidRPr="00223F36" w:rsidRDefault="00854B27" w:rsidP="00D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1FEBB6E2" w14:textId="77777777" w:rsidR="00854B27" w:rsidRPr="00223F36" w:rsidRDefault="00854B27" w:rsidP="00D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854B27" w:rsidRPr="00223F36" w14:paraId="1C0AE2BF" w14:textId="77777777" w:rsidTr="00D25078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4847E14B" w14:textId="77777777" w:rsidR="00854B27" w:rsidRPr="00223F36" w:rsidRDefault="00854B27" w:rsidP="00D25078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89ADA88" w14:textId="77777777" w:rsidR="00854B27" w:rsidRPr="00223F36" w:rsidRDefault="00854B27" w:rsidP="00D25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37BE568B" w14:textId="77777777" w:rsidR="00854B27" w:rsidRPr="00223F36" w:rsidRDefault="00854B27" w:rsidP="00D25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854B27" w:rsidRPr="00223F36" w14:paraId="5FAA2BAD" w14:textId="77777777" w:rsidTr="00D2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68A98177" w14:textId="77777777" w:rsidR="00854B27" w:rsidRPr="00223F36" w:rsidRDefault="00854B27" w:rsidP="00D25078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49D8A864" w14:textId="77777777" w:rsidR="00854B27" w:rsidRPr="00223F36" w:rsidRDefault="00854B27" w:rsidP="00D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17C0EF54" w14:textId="77777777" w:rsidR="00854B27" w:rsidRPr="00223F36" w:rsidRDefault="00854B27" w:rsidP="00D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171CAFB1" w14:textId="77777777" w:rsidR="002B3093" w:rsidRDefault="002B3093" w:rsidP="002B3093">
      <w:pPr>
        <w:pStyle w:val="heding2"/>
        <w:numPr>
          <w:ilvl w:val="0"/>
          <w:numId w:val="0"/>
        </w:numPr>
        <w:ind w:left="1224"/>
      </w:pPr>
    </w:p>
    <w:p w14:paraId="5B7D441A" w14:textId="5ABC0BE8" w:rsidR="00033D74" w:rsidRPr="00033D74" w:rsidRDefault="00033D74" w:rsidP="00033D74">
      <w:pPr>
        <w:pStyle w:val="heding1"/>
      </w:pPr>
      <w:bookmarkStart w:id="6" w:name="_Toc160804671"/>
      <w:r w:rsidRPr="00033D74">
        <w:t xml:space="preserve">Scenario </w:t>
      </w:r>
      <w:bookmarkEnd w:id="6"/>
      <w:proofErr w:type="spellStart"/>
      <w:r w:rsidR="002B3093">
        <w:t>odobravanja</w:t>
      </w:r>
      <w:proofErr w:type="spellEnd"/>
      <w:r w:rsidR="002B3093">
        <w:t xml:space="preserve"> </w:t>
      </w:r>
      <w:proofErr w:type="spellStart"/>
      <w:r w:rsidR="002B3093">
        <w:t>korisničkih</w:t>
      </w:r>
      <w:proofErr w:type="spellEnd"/>
      <w:r w:rsidR="002B3093">
        <w:t xml:space="preserve"> </w:t>
      </w:r>
      <w:proofErr w:type="spellStart"/>
      <w:r w:rsidR="002B3093">
        <w:t>zahteva</w:t>
      </w:r>
      <w:proofErr w:type="spellEnd"/>
    </w:p>
    <w:p w14:paraId="6FAA7F6C" w14:textId="77777777" w:rsidR="00721278" w:rsidRDefault="00033D74" w:rsidP="00721278">
      <w:pPr>
        <w:pStyle w:val="heding2"/>
      </w:pPr>
      <w:bookmarkStart w:id="7" w:name="_Toc1608046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7AE7343D" w14:textId="77777777" w:rsidR="00CE5B0F" w:rsidRPr="002B3093" w:rsidRDefault="00CE5B0F" w:rsidP="00CE5B0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  <w:lang w:val="sr-Latn-RS"/>
        </w:rPr>
      </w:pPr>
      <w:proofErr w:type="spellStart"/>
      <w:r w:rsidRPr="002B3093">
        <w:rPr>
          <w:b w:val="0"/>
          <w:bCs/>
          <w:sz w:val="22"/>
          <w:szCs w:val="22"/>
        </w:rPr>
        <w:t>Jedna</w:t>
      </w:r>
      <w:proofErr w:type="spellEnd"/>
      <w:r w:rsidRPr="002B3093">
        <w:rPr>
          <w:b w:val="0"/>
          <w:bCs/>
          <w:sz w:val="22"/>
          <w:szCs w:val="22"/>
        </w:rPr>
        <w:t xml:space="preserve"> od </w:t>
      </w:r>
      <w:proofErr w:type="spellStart"/>
      <w:r w:rsidRPr="002B3093">
        <w:rPr>
          <w:b w:val="0"/>
          <w:bCs/>
          <w:sz w:val="22"/>
          <w:szCs w:val="22"/>
        </w:rPr>
        <w:t>uloga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administratora</w:t>
      </w:r>
      <w:proofErr w:type="spellEnd"/>
      <w:r w:rsidRPr="002B3093">
        <w:rPr>
          <w:b w:val="0"/>
          <w:bCs/>
          <w:sz w:val="22"/>
          <w:szCs w:val="22"/>
        </w:rPr>
        <w:t xml:space="preserve"> je da </w:t>
      </w:r>
      <w:proofErr w:type="spellStart"/>
      <w:r w:rsidRPr="002B3093">
        <w:rPr>
          <w:b w:val="0"/>
          <w:bCs/>
          <w:sz w:val="22"/>
          <w:szCs w:val="22"/>
        </w:rPr>
        <w:t>odobrava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zahteve</w:t>
      </w:r>
      <w:proofErr w:type="spellEnd"/>
      <w:r w:rsidRPr="002B3093">
        <w:rPr>
          <w:b w:val="0"/>
          <w:bCs/>
          <w:sz w:val="22"/>
          <w:szCs w:val="22"/>
        </w:rPr>
        <w:t xml:space="preserve"> za </w:t>
      </w:r>
      <w:proofErr w:type="spellStart"/>
      <w:r w:rsidRPr="002B3093">
        <w:rPr>
          <w:b w:val="0"/>
          <w:bCs/>
          <w:sz w:val="22"/>
          <w:szCs w:val="22"/>
        </w:rPr>
        <w:t>registraciju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korisnika</w:t>
      </w:r>
      <w:proofErr w:type="spellEnd"/>
      <w:r w:rsidRPr="002B3093">
        <w:rPr>
          <w:b w:val="0"/>
          <w:bCs/>
          <w:sz w:val="22"/>
          <w:szCs w:val="22"/>
        </w:rPr>
        <w:t>.</w:t>
      </w:r>
    </w:p>
    <w:p w14:paraId="12CBF87B" w14:textId="77777777" w:rsidR="00033D74" w:rsidRPr="00CE5B0F" w:rsidRDefault="00033D74" w:rsidP="00721278">
      <w:pPr>
        <w:pStyle w:val="heding2"/>
      </w:pPr>
      <w:bookmarkStart w:id="8" w:name="_Toc160804673"/>
      <w:r>
        <w:t xml:space="preserve">Tok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8"/>
      <w:proofErr w:type="spellEnd"/>
    </w:p>
    <w:p w14:paraId="360844F3" w14:textId="77777777" w:rsidR="00CE5B0F" w:rsidRDefault="000C0A03" w:rsidP="00CE5B0F">
      <w:pPr>
        <w:pStyle w:val="heding3"/>
        <w:rPr>
          <w:sz w:val="28"/>
        </w:rPr>
      </w:pPr>
      <w:r w:rsidRPr="000C0A03">
        <w:rPr>
          <w:sz w:val="28"/>
        </w:rPr>
        <w:t xml:space="preserve">Administrator se </w:t>
      </w:r>
      <w:proofErr w:type="spellStart"/>
      <w:r w:rsidRPr="000C0A03">
        <w:rPr>
          <w:sz w:val="28"/>
        </w:rPr>
        <w:t>nalazi</w:t>
      </w:r>
      <w:proofErr w:type="spellEnd"/>
      <w:r w:rsidRPr="000C0A03">
        <w:rPr>
          <w:sz w:val="28"/>
        </w:rPr>
        <w:t xml:space="preserve"> </w:t>
      </w:r>
      <w:proofErr w:type="spellStart"/>
      <w:r w:rsidRPr="000C0A03">
        <w:rPr>
          <w:sz w:val="28"/>
        </w:rPr>
        <w:t>na</w:t>
      </w:r>
      <w:proofErr w:type="spellEnd"/>
      <w:r w:rsidRPr="000C0A03">
        <w:rPr>
          <w:sz w:val="28"/>
        </w:rPr>
        <w:t xml:space="preserve"> </w:t>
      </w:r>
      <w:proofErr w:type="spellStart"/>
      <w:r w:rsidRPr="000C0A03">
        <w:rPr>
          <w:sz w:val="28"/>
        </w:rPr>
        <w:t>stranici</w:t>
      </w:r>
      <w:proofErr w:type="spellEnd"/>
      <w:r w:rsidRPr="000C0A03">
        <w:rPr>
          <w:sz w:val="28"/>
        </w:rPr>
        <w:t xml:space="preserve"> za </w:t>
      </w:r>
      <w:proofErr w:type="spellStart"/>
      <w:r w:rsidRPr="000C0A03">
        <w:rPr>
          <w:sz w:val="28"/>
        </w:rPr>
        <w:t>odobravanje</w:t>
      </w:r>
      <w:proofErr w:type="spellEnd"/>
      <w:r w:rsidRPr="000C0A03">
        <w:rPr>
          <w:sz w:val="28"/>
        </w:rPr>
        <w:t xml:space="preserve"> </w:t>
      </w:r>
      <w:proofErr w:type="spellStart"/>
      <w:r w:rsidRPr="000C0A03">
        <w:rPr>
          <w:sz w:val="28"/>
        </w:rPr>
        <w:t>zahteva</w:t>
      </w:r>
      <w:proofErr w:type="spellEnd"/>
    </w:p>
    <w:p w14:paraId="7649F5F1" w14:textId="77777777" w:rsidR="000C0A03" w:rsidRPr="002B3093" w:rsidRDefault="000C0A03" w:rsidP="000C0A03">
      <w:pPr>
        <w:pStyle w:val="heding3"/>
        <w:numPr>
          <w:ilvl w:val="0"/>
          <w:numId w:val="0"/>
        </w:numPr>
        <w:ind w:left="2376"/>
        <w:rPr>
          <w:rFonts w:ascii="Segoe UI Emoji" w:hAnsi="Segoe UI Emoji" w:cs="Segoe UI Emoji"/>
          <w:b w:val="0"/>
          <w:bCs/>
          <w:sz w:val="22"/>
          <w:szCs w:val="22"/>
        </w:rPr>
      </w:pPr>
      <w:r w:rsidRPr="000C0A03">
        <w:rPr>
          <w:b w:val="0"/>
          <w:bCs/>
          <w:sz w:val="28"/>
        </w:rPr>
        <w:t xml:space="preserve"> </w:t>
      </w:r>
      <w:r w:rsidRPr="002B3093">
        <w:rPr>
          <w:b w:val="0"/>
          <w:bCs/>
          <w:sz w:val="22"/>
          <w:szCs w:val="22"/>
        </w:rPr>
        <w:t xml:space="preserve">Administrator za </w:t>
      </w:r>
      <w:proofErr w:type="spellStart"/>
      <w:r w:rsidRPr="002B3093">
        <w:rPr>
          <w:b w:val="0"/>
          <w:bCs/>
          <w:sz w:val="22"/>
          <w:szCs w:val="22"/>
        </w:rPr>
        <w:t>svakog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korisnika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ima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opciju</w:t>
      </w:r>
      <w:proofErr w:type="spellEnd"/>
      <w:r w:rsidRPr="002B3093">
        <w:rPr>
          <w:b w:val="0"/>
          <w:bCs/>
          <w:sz w:val="22"/>
          <w:szCs w:val="22"/>
        </w:rPr>
        <w:t xml:space="preserve"> da </w:t>
      </w:r>
      <w:proofErr w:type="spellStart"/>
      <w:r w:rsidRPr="002B3093">
        <w:rPr>
          <w:b w:val="0"/>
          <w:bCs/>
          <w:sz w:val="22"/>
          <w:szCs w:val="22"/>
        </w:rPr>
        <w:t>pritisne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dugme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✅ </w:t>
      </w:r>
      <w:proofErr w:type="spellStart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ili</w:t>
      </w:r>
      <w:proofErr w:type="spellEnd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❌.</w:t>
      </w:r>
    </w:p>
    <w:p w14:paraId="0E6D0C53" w14:textId="77777777" w:rsidR="000C0A03" w:rsidRDefault="000C0A03" w:rsidP="00CE5B0F">
      <w:pPr>
        <w:pStyle w:val="heding3"/>
        <w:rPr>
          <w:sz w:val="28"/>
        </w:rPr>
      </w:pPr>
      <w:r>
        <w:rPr>
          <w:sz w:val="28"/>
        </w:rPr>
        <w:t xml:space="preserve">Administrator </w:t>
      </w:r>
      <w:proofErr w:type="spellStart"/>
      <w:r>
        <w:rPr>
          <w:sz w:val="28"/>
        </w:rPr>
        <w:t>prihvata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zahtev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korisnika</w:t>
      </w:r>
      <w:proofErr w:type="spellEnd"/>
    </w:p>
    <w:p w14:paraId="087E83AE" w14:textId="77777777" w:rsidR="000C0A03" w:rsidRPr="002B3093" w:rsidRDefault="000C0A03" w:rsidP="000C0A03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</w:rPr>
      </w:pPr>
      <w:proofErr w:type="spellStart"/>
      <w:r w:rsidRPr="002B3093">
        <w:rPr>
          <w:b w:val="0"/>
          <w:bCs/>
          <w:sz w:val="22"/>
          <w:szCs w:val="22"/>
        </w:rPr>
        <w:t>Pritiskom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na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dugme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✅ administrator </w:t>
      </w:r>
      <w:proofErr w:type="spellStart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odobrava</w:t>
      </w:r>
      <w:proofErr w:type="spellEnd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registraciju</w:t>
      </w:r>
      <w:proofErr w:type="spellEnd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korisnika</w:t>
      </w:r>
      <w:proofErr w:type="spellEnd"/>
      <w:r w:rsidR="00DF4F8F"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I </w:t>
      </w:r>
      <w:proofErr w:type="spellStart"/>
      <w:r w:rsidR="00DF4F8F" w:rsidRPr="002B3093">
        <w:rPr>
          <w:rFonts w:ascii="Segoe UI Emoji" w:hAnsi="Segoe UI Emoji" w:cs="Segoe UI Emoji"/>
          <w:b w:val="0"/>
          <w:bCs/>
          <w:sz w:val="22"/>
          <w:szCs w:val="22"/>
        </w:rPr>
        <w:t>uklanja</w:t>
      </w:r>
      <w:proofErr w:type="spellEnd"/>
      <w:r w:rsidR="00DF4F8F"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</w:t>
      </w:r>
      <w:proofErr w:type="spellStart"/>
      <w:r w:rsidR="00DF4F8F" w:rsidRPr="002B3093">
        <w:rPr>
          <w:rFonts w:ascii="Segoe UI Emoji" w:hAnsi="Segoe UI Emoji" w:cs="Segoe UI Emoji"/>
          <w:b w:val="0"/>
          <w:bCs/>
          <w:sz w:val="22"/>
          <w:szCs w:val="22"/>
        </w:rPr>
        <w:t>zahtev</w:t>
      </w:r>
      <w:proofErr w:type="spellEnd"/>
      <w:r w:rsidR="00DF4F8F"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</w:t>
      </w:r>
      <w:proofErr w:type="spellStart"/>
      <w:r w:rsidR="00DF4F8F" w:rsidRPr="002B3093">
        <w:rPr>
          <w:rFonts w:ascii="Segoe UI Emoji" w:hAnsi="Segoe UI Emoji" w:cs="Segoe UI Emoji"/>
          <w:b w:val="0"/>
          <w:bCs/>
          <w:sz w:val="22"/>
          <w:szCs w:val="22"/>
        </w:rPr>
        <w:t>iz</w:t>
      </w:r>
      <w:proofErr w:type="spellEnd"/>
      <w:r w:rsidR="00DF4F8F"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</w:t>
      </w:r>
      <w:proofErr w:type="spellStart"/>
      <w:r w:rsidR="00DF4F8F" w:rsidRPr="002B3093">
        <w:rPr>
          <w:rFonts w:ascii="Segoe UI Emoji" w:hAnsi="Segoe UI Emoji" w:cs="Segoe UI Emoji"/>
          <w:b w:val="0"/>
          <w:bCs/>
          <w:sz w:val="22"/>
          <w:szCs w:val="22"/>
        </w:rPr>
        <w:t>liste</w:t>
      </w:r>
      <w:proofErr w:type="spellEnd"/>
      <w:r w:rsidR="00DF4F8F" w:rsidRPr="002B3093">
        <w:rPr>
          <w:rFonts w:ascii="Segoe UI Emoji" w:hAnsi="Segoe UI Emoji" w:cs="Segoe UI Emoji"/>
          <w:b w:val="0"/>
          <w:bCs/>
          <w:sz w:val="22"/>
          <w:szCs w:val="22"/>
        </w:rPr>
        <w:t>.</w:t>
      </w:r>
    </w:p>
    <w:p w14:paraId="788E4E2C" w14:textId="77777777" w:rsidR="000C0A03" w:rsidRDefault="00DF4F8F" w:rsidP="00CE5B0F">
      <w:pPr>
        <w:pStyle w:val="heding3"/>
        <w:rPr>
          <w:sz w:val="28"/>
        </w:rPr>
      </w:pPr>
      <w:r>
        <w:rPr>
          <w:sz w:val="28"/>
        </w:rPr>
        <w:t xml:space="preserve">Administrator </w:t>
      </w:r>
      <w:proofErr w:type="spellStart"/>
      <w:r>
        <w:rPr>
          <w:sz w:val="28"/>
        </w:rPr>
        <w:t>odbija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zahtev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korisnika</w:t>
      </w:r>
      <w:proofErr w:type="spellEnd"/>
    </w:p>
    <w:p w14:paraId="0659F562" w14:textId="77777777" w:rsidR="000C0A03" w:rsidRPr="002B3093" w:rsidRDefault="00DF4F8F" w:rsidP="000C0A03">
      <w:pPr>
        <w:pStyle w:val="heding3"/>
        <w:numPr>
          <w:ilvl w:val="0"/>
          <w:numId w:val="0"/>
        </w:numPr>
        <w:ind w:left="1296" w:firstLine="1080"/>
        <w:rPr>
          <w:rFonts w:ascii="Segoe UI Emoji" w:hAnsi="Segoe UI Emoji" w:cs="Segoe UI Emoji"/>
          <w:b w:val="0"/>
          <w:bCs/>
          <w:sz w:val="22"/>
          <w:szCs w:val="22"/>
        </w:rPr>
      </w:pPr>
      <w:proofErr w:type="spellStart"/>
      <w:r w:rsidRPr="002B3093">
        <w:rPr>
          <w:b w:val="0"/>
          <w:bCs/>
          <w:sz w:val="22"/>
          <w:szCs w:val="22"/>
        </w:rPr>
        <w:t>Pritiskom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na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b w:val="0"/>
          <w:bCs/>
          <w:sz w:val="22"/>
          <w:szCs w:val="22"/>
        </w:rPr>
        <w:t>dugme</w:t>
      </w:r>
      <w:proofErr w:type="spellEnd"/>
      <w:r w:rsidRPr="002B3093">
        <w:rPr>
          <w:b w:val="0"/>
          <w:bCs/>
          <w:sz w:val="22"/>
          <w:szCs w:val="22"/>
        </w:rPr>
        <w:t xml:space="preserve"> </w:t>
      </w:r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❌administrator </w:t>
      </w:r>
      <w:proofErr w:type="spellStart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odbija</w:t>
      </w:r>
      <w:proofErr w:type="spellEnd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registraciju</w:t>
      </w:r>
      <w:proofErr w:type="spellEnd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korisnika</w:t>
      </w:r>
      <w:proofErr w:type="spellEnd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I </w:t>
      </w:r>
    </w:p>
    <w:p w14:paraId="44276CC5" w14:textId="77777777" w:rsidR="00DF4F8F" w:rsidRPr="002B3093" w:rsidRDefault="00DF4F8F" w:rsidP="000C0A03">
      <w:pPr>
        <w:pStyle w:val="heding3"/>
        <w:numPr>
          <w:ilvl w:val="0"/>
          <w:numId w:val="0"/>
        </w:numPr>
        <w:ind w:left="1296" w:firstLine="1080"/>
        <w:rPr>
          <w:b w:val="0"/>
          <w:bCs/>
          <w:sz w:val="22"/>
          <w:szCs w:val="22"/>
        </w:rPr>
      </w:pPr>
      <w:proofErr w:type="spellStart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uklanja</w:t>
      </w:r>
      <w:proofErr w:type="spellEnd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zahtev</w:t>
      </w:r>
      <w:proofErr w:type="spellEnd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iz</w:t>
      </w:r>
      <w:proofErr w:type="spellEnd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liste</w:t>
      </w:r>
      <w:proofErr w:type="spellEnd"/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.</w:t>
      </w:r>
    </w:p>
    <w:p w14:paraId="378495F0" w14:textId="77777777" w:rsidR="002932E5" w:rsidRPr="00DF4F8F" w:rsidRDefault="002932E5" w:rsidP="00721278">
      <w:pPr>
        <w:pStyle w:val="heding2"/>
      </w:pPr>
      <w:bookmarkStart w:id="9" w:name="_Toc160804674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9"/>
      <w:proofErr w:type="spellEnd"/>
    </w:p>
    <w:p w14:paraId="7478DFE4" w14:textId="77777777" w:rsidR="00DF4F8F" w:rsidRPr="002B3093" w:rsidRDefault="00DF4F8F" w:rsidP="00DF4F8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2B3093">
        <w:rPr>
          <w:rFonts w:eastAsia="Adobe Kaiti Std R"/>
          <w:b w:val="0"/>
          <w:bCs/>
          <w:sz w:val="22"/>
          <w:szCs w:val="22"/>
        </w:rPr>
        <w:t>Nema</w:t>
      </w:r>
      <w:proofErr w:type="spellEnd"/>
      <w:r w:rsidRPr="002B3093">
        <w:rPr>
          <w:rFonts w:eastAsia="Adobe Kaiti Std R"/>
          <w:b w:val="0"/>
          <w:bCs/>
          <w:sz w:val="22"/>
          <w:szCs w:val="22"/>
        </w:rPr>
        <w:t>.</w:t>
      </w:r>
    </w:p>
    <w:p w14:paraId="5C322783" w14:textId="77777777" w:rsidR="00DF4F8F" w:rsidRDefault="002932E5" w:rsidP="00DF4F8F">
      <w:pPr>
        <w:pStyle w:val="heding2"/>
      </w:pPr>
      <w:bookmarkStart w:id="10" w:name="_Toc160804675"/>
      <w:proofErr w:type="spellStart"/>
      <w:r>
        <w:rPr>
          <w:rFonts w:eastAsia="Adobe Kaiti Std R"/>
        </w:rPr>
        <w:t>Preduslovi</w:t>
      </w:r>
      <w:bookmarkEnd w:id="10"/>
      <w:proofErr w:type="spellEnd"/>
      <w:r w:rsidR="00DF4F8F">
        <w:rPr>
          <w:rFonts w:eastAsia="Adobe Kaiti Std R"/>
        </w:rPr>
        <w:t xml:space="preserve"> </w:t>
      </w:r>
    </w:p>
    <w:p w14:paraId="0B22A5D5" w14:textId="09151822" w:rsidR="00DF4F8F" w:rsidRDefault="0090516D" w:rsidP="00DF4F8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Korisnik</w:t>
      </w:r>
      <w:proofErr w:type="spellEnd"/>
      <w:r>
        <w:rPr>
          <w:b w:val="0"/>
          <w:bCs/>
          <w:sz w:val="22"/>
          <w:szCs w:val="22"/>
        </w:rPr>
        <w:t xml:space="preserve"> je </w:t>
      </w:r>
      <w:proofErr w:type="spellStart"/>
      <w:r>
        <w:rPr>
          <w:b w:val="0"/>
          <w:bCs/>
          <w:sz w:val="22"/>
          <w:szCs w:val="22"/>
        </w:rPr>
        <w:t>ulogovan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kao</w:t>
      </w:r>
      <w:proofErr w:type="spellEnd"/>
      <w:r>
        <w:rPr>
          <w:b w:val="0"/>
          <w:bCs/>
          <w:sz w:val="22"/>
          <w:szCs w:val="22"/>
        </w:rPr>
        <w:t xml:space="preserve"> administrator I </w:t>
      </w:r>
      <w:proofErr w:type="spellStart"/>
      <w:r>
        <w:rPr>
          <w:b w:val="0"/>
          <w:bCs/>
          <w:sz w:val="22"/>
          <w:szCs w:val="22"/>
        </w:rPr>
        <w:t>postoji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zahtev</w:t>
      </w:r>
      <w:proofErr w:type="spellEnd"/>
      <w:r>
        <w:rPr>
          <w:b w:val="0"/>
          <w:bCs/>
          <w:sz w:val="22"/>
          <w:szCs w:val="22"/>
        </w:rPr>
        <w:t xml:space="preserve"> za </w:t>
      </w:r>
      <w:proofErr w:type="spellStart"/>
      <w:r>
        <w:rPr>
          <w:b w:val="0"/>
          <w:bCs/>
          <w:sz w:val="22"/>
          <w:szCs w:val="22"/>
        </w:rPr>
        <w:t>registraciju</w:t>
      </w:r>
      <w:proofErr w:type="spellEnd"/>
      <w:r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korisnika</w:t>
      </w:r>
      <w:proofErr w:type="spellEnd"/>
      <w:r w:rsidR="00DF4F8F" w:rsidRPr="002B3093">
        <w:rPr>
          <w:b w:val="0"/>
          <w:bCs/>
          <w:sz w:val="22"/>
          <w:szCs w:val="22"/>
        </w:rPr>
        <w:t>.</w:t>
      </w:r>
    </w:p>
    <w:p w14:paraId="3DE490F4" w14:textId="77777777" w:rsidR="00854B27" w:rsidRPr="002B3093" w:rsidRDefault="00854B27" w:rsidP="00DF4F8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</w:p>
    <w:p w14:paraId="4B409CAB" w14:textId="77777777" w:rsidR="002932E5" w:rsidRPr="00DF4F8F" w:rsidRDefault="002932E5" w:rsidP="00721278">
      <w:pPr>
        <w:pStyle w:val="heding2"/>
      </w:pPr>
      <w:bookmarkStart w:id="11" w:name="_Toc160804676"/>
      <w:proofErr w:type="spellStart"/>
      <w:r>
        <w:rPr>
          <w:rFonts w:eastAsia="Adobe Kaiti Std R"/>
        </w:rPr>
        <w:lastRenderedPageBreak/>
        <w:t>Posledice</w:t>
      </w:r>
      <w:bookmarkEnd w:id="11"/>
      <w:proofErr w:type="spellEnd"/>
    </w:p>
    <w:p w14:paraId="08C7201F" w14:textId="77777777" w:rsidR="00DF4F8F" w:rsidRPr="002B3093" w:rsidRDefault="004611B6" w:rsidP="00DF4F8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  <w:lang w:val="sr-Latn-RS"/>
        </w:rPr>
      </w:pPr>
      <w:proofErr w:type="spellStart"/>
      <w:r w:rsidRPr="002B3093">
        <w:rPr>
          <w:rFonts w:eastAsia="Adobe Kaiti Std R"/>
          <w:b w:val="0"/>
          <w:bCs/>
          <w:sz w:val="22"/>
          <w:szCs w:val="22"/>
        </w:rPr>
        <w:t>Korisnici</w:t>
      </w:r>
      <w:proofErr w:type="spellEnd"/>
      <w:r w:rsidRPr="002B3093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rFonts w:eastAsia="Adobe Kaiti Std R"/>
          <w:b w:val="0"/>
          <w:bCs/>
          <w:sz w:val="22"/>
          <w:szCs w:val="22"/>
        </w:rPr>
        <w:t>koje</w:t>
      </w:r>
      <w:proofErr w:type="spellEnd"/>
      <w:r w:rsidRPr="002B3093">
        <w:rPr>
          <w:rFonts w:eastAsia="Adobe Kaiti Std R"/>
          <w:b w:val="0"/>
          <w:bCs/>
          <w:sz w:val="22"/>
          <w:szCs w:val="22"/>
        </w:rPr>
        <w:t xml:space="preserve"> je administrator </w:t>
      </w:r>
      <w:proofErr w:type="spellStart"/>
      <w:r w:rsidRPr="002B3093">
        <w:rPr>
          <w:rFonts w:eastAsia="Adobe Kaiti Std R"/>
          <w:b w:val="0"/>
          <w:bCs/>
          <w:sz w:val="22"/>
          <w:szCs w:val="22"/>
        </w:rPr>
        <w:t>prihvatio</w:t>
      </w:r>
      <w:proofErr w:type="spellEnd"/>
      <w:r w:rsidRPr="002B3093"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 w:rsidRPr="002B3093">
        <w:rPr>
          <w:rFonts w:eastAsia="Adobe Kaiti Std R"/>
          <w:b w:val="0"/>
          <w:bCs/>
          <w:sz w:val="22"/>
          <w:szCs w:val="22"/>
        </w:rPr>
        <w:t>beleže</w:t>
      </w:r>
      <w:proofErr w:type="spellEnd"/>
      <w:r w:rsidRPr="002B3093">
        <w:rPr>
          <w:rFonts w:eastAsia="Adobe Kaiti Std R"/>
          <w:b w:val="0"/>
          <w:bCs/>
          <w:sz w:val="22"/>
          <w:szCs w:val="22"/>
        </w:rPr>
        <w:t xml:space="preserve"> u </w:t>
      </w:r>
      <w:proofErr w:type="spellStart"/>
      <w:r w:rsidRPr="002B3093">
        <w:rPr>
          <w:rFonts w:eastAsia="Adobe Kaiti Std R"/>
          <w:b w:val="0"/>
          <w:bCs/>
          <w:sz w:val="22"/>
          <w:szCs w:val="22"/>
        </w:rPr>
        <w:t>bazi</w:t>
      </w:r>
      <w:proofErr w:type="spellEnd"/>
      <w:r w:rsidRPr="002B3093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rFonts w:eastAsia="Adobe Kaiti Std R"/>
          <w:b w:val="0"/>
          <w:bCs/>
          <w:sz w:val="22"/>
          <w:szCs w:val="22"/>
        </w:rPr>
        <w:t>kao</w:t>
      </w:r>
      <w:proofErr w:type="spellEnd"/>
      <w:r w:rsidRPr="002B3093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rFonts w:eastAsia="Adobe Kaiti Std R"/>
          <w:b w:val="0"/>
          <w:bCs/>
          <w:sz w:val="22"/>
          <w:szCs w:val="22"/>
        </w:rPr>
        <w:t>registrovani</w:t>
      </w:r>
      <w:proofErr w:type="spellEnd"/>
      <w:r w:rsidRPr="002B3093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2B3093">
        <w:rPr>
          <w:rFonts w:eastAsia="Adobe Kaiti Std R"/>
          <w:b w:val="0"/>
          <w:bCs/>
          <w:sz w:val="22"/>
          <w:szCs w:val="22"/>
        </w:rPr>
        <w:t>korisnici</w:t>
      </w:r>
      <w:proofErr w:type="spellEnd"/>
      <w:r w:rsidR="00DF4F8F" w:rsidRPr="002B3093">
        <w:rPr>
          <w:rFonts w:eastAsia="Adobe Kaiti Std R"/>
          <w:b w:val="0"/>
          <w:bCs/>
          <w:sz w:val="22"/>
          <w:szCs w:val="22"/>
          <w:lang w:val="sr-Latn-RS"/>
        </w:rPr>
        <w:t>.</w:t>
      </w:r>
    </w:p>
    <w:p w14:paraId="5A27EA20" w14:textId="77777777" w:rsidR="00BD569B" w:rsidRDefault="00BD569B" w:rsidP="002D509F">
      <w:pPr>
        <w:jc w:val="center"/>
      </w:pPr>
    </w:p>
    <w:p w14:paraId="484DB58D" w14:textId="77777777" w:rsidR="00BD569B" w:rsidRDefault="00BD569B" w:rsidP="002D509F">
      <w:pPr>
        <w:jc w:val="center"/>
      </w:pPr>
    </w:p>
    <w:p w14:paraId="683AB996" w14:textId="77777777" w:rsidR="00BD569B" w:rsidRDefault="00BD569B" w:rsidP="002D509F">
      <w:pPr>
        <w:jc w:val="center"/>
      </w:pPr>
    </w:p>
    <w:p w14:paraId="2FEEA7C1" w14:textId="77777777" w:rsidR="000910C9" w:rsidRPr="000910C9" w:rsidRDefault="000910C9" w:rsidP="000910C9"/>
    <w:p w14:paraId="71A65F0B" w14:textId="77777777" w:rsidR="000910C9" w:rsidRPr="000910C9" w:rsidRDefault="000910C9" w:rsidP="000910C9"/>
    <w:p w14:paraId="16991139" w14:textId="77777777" w:rsidR="000910C9" w:rsidRPr="000910C9" w:rsidRDefault="000910C9" w:rsidP="000910C9"/>
    <w:sectPr w:rsidR="000910C9" w:rsidRPr="000910C9" w:rsidSect="00F94ED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DF716" w14:textId="77777777" w:rsidR="00F94ED9" w:rsidRDefault="00F94ED9" w:rsidP="00BD569B">
      <w:pPr>
        <w:spacing w:after="0" w:line="240" w:lineRule="auto"/>
      </w:pPr>
      <w:r>
        <w:separator/>
      </w:r>
    </w:p>
  </w:endnote>
  <w:endnote w:type="continuationSeparator" w:id="0">
    <w:p w14:paraId="1B3CB04E" w14:textId="77777777" w:rsidR="00F94ED9" w:rsidRDefault="00F94ED9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2C5CE250" w14:textId="77777777" w:rsidR="000910C9" w:rsidRDefault="000910C9">
        <w:pPr>
          <w:pStyle w:val="Footer"/>
          <w:jc w:val="center"/>
        </w:pPr>
      </w:p>
      <w:p w14:paraId="0262DE66" w14:textId="77777777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25FA9F89" w14:textId="6D49D23C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166F75">
      <w:rPr>
        <w:noProof/>
      </w:rPr>
      <w:t>04-Apr-24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F63BB" w14:textId="77777777" w:rsidR="00F94ED9" w:rsidRDefault="00F94ED9" w:rsidP="00BD569B">
      <w:pPr>
        <w:spacing w:after="0" w:line="240" w:lineRule="auto"/>
      </w:pPr>
      <w:r>
        <w:separator/>
      </w:r>
    </w:p>
  </w:footnote>
  <w:footnote w:type="continuationSeparator" w:id="0">
    <w:p w14:paraId="37DCD3EA" w14:textId="77777777" w:rsidR="00F94ED9" w:rsidRDefault="00F94ED9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26656" w14:textId="77777777" w:rsidR="00BD569B" w:rsidRDefault="00000000">
    <w:pPr>
      <w:pStyle w:val="Header"/>
    </w:pPr>
    <w:r>
      <w:rPr>
        <w:noProof/>
      </w:rPr>
      <w:pict w14:anchorId="3ABA0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2DA82" w14:textId="77777777" w:rsidR="00BD569B" w:rsidRDefault="00000000">
    <w:pPr>
      <w:pStyle w:val="Header"/>
    </w:pPr>
    <w:r>
      <w:rPr>
        <w:noProof/>
      </w:rPr>
      <w:pict w14:anchorId="0DA7A7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73D6B1EA" wp14:editId="0E744377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41D08" w14:textId="77777777" w:rsidR="00BD569B" w:rsidRDefault="00000000">
    <w:pPr>
      <w:pStyle w:val="Header"/>
    </w:pPr>
    <w:r>
      <w:rPr>
        <w:noProof/>
      </w:rPr>
      <w:pict w14:anchorId="1D4CDD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08CF1DAB"/>
    <w:multiLevelType w:val="hybridMultilevel"/>
    <w:tmpl w:val="AF46A4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DE70B5"/>
    <w:multiLevelType w:val="multilevel"/>
    <w:tmpl w:val="C430ED4A"/>
    <w:numStyleLink w:val="projekatStil"/>
  </w:abstractNum>
  <w:abstractNum w:abstractNumId="3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74B7"/>
    <w:multiLevelType w:val="multilevel"/>
    <w:tmpl w:val="C430ED4A"/>
    <w:numStyleLink w:val="projekatStil"/>
  </w:abstractNum>
  <w:abstractNum w:abstractNumId="5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6" w15:restartNumberingAfterBreak="0">
    <w:nsid w:val="5B9D60A2"/>
    <w:multiLevelType w:val="multilevel"/>
    <w:tmpl w:val="C430ED4A"/>
    <w:numStyleLink w:val="projekatStil"/>
  </w:abstractNum>
  <w:abstractNum w:abstractNumId="7" w15:restartNumberingAfterBreak="0">
    <w:nsid w:val="641C58F1"/>
    <w:multiLevelType w:val="multilevel"/>
    <w:tmpl w:val="C430ED4A"/>
    <w:numStyleLink w:val="projekatStil"/>
  </w:abstractNum>
  <w:abstractNum w:abstractNumId="8" w15:restartNumberingAfterBreak="0">
    <w:nsid w:val="6444624A"/>
    <w:multiLevelType w:val="multilevel"/>
    <w:tmpl w:val="C430ED4A"/>
    <w:numStyleLink w:val="projekatStil"/>
  </w:abstractNum>
  <w:abstractNum w:abstractNumId="9" w15:restartNumberingAfterBreak="0">
    <w:nsid w:val="67323519"/>
    <w:multiLevelType w:val="multilevel"/>
    <w:tmpl w:val="C430ED4A"/>
    <w:numStyleLink w:val="projekatStil"/>
  </w:abstractNum>
  <w:abstractNum w:abstractNumId="10" w15:restartNumberingAfterBreak="0">
    <w:nsid w:val="741C3781"/>
    <w:multiLevelType w:val="multilevel"/>
    <w:tmpl w:val="C430ED4A"/>
    <w:numStyleLink w:val="projekatStil"/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3"/>
  </w:num>
  <w:num w:numId="2" w16cid:durableId="2016610559">
    <w:abstractNumId w:val="5"/>
  </w:num>
  <w:num w:numId="3" w16cid:durableId="535238586">
    <w:abstractNumId w:val="9"/>
  </w:num>
  <w:num w:numId="4" w16cid:durableId="115295559">
    <w:abstractNumId w:val="10"/>
  </w:num>
  <w:num w:numId="5" w16cid:durableId="1383091915">
    <w:abstractNumId w:val="2"/>
  </w:num>
  <w:num w:numId="6" w16cid:durableId="2017684983">
    <w:abstractNumId w:val="8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6"/>
  </w:num>
  <w:num w:numId="10" w16cid:durableId="1811092418">
    <w:abstractNumId w:val="4"/>
  </w:num>
  <w:num w:numId="11" w16cid:durableId="1003630213">
    <w:abstractNumId w:val="7"/>
  </w:num>
  <w:num w:numId="12" w16cid:durableId="20280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0F"/>
    <w:rsid w:val="00033D74"/>
    <w:rsid w:val="000910C9"/>
    <w:rsid w:val="000C0A03"/>
    <w:rsid w:val="00166F75"/>
    <w:rsid w:val="001B1BC1"/>
    <w:rsid w:val="001D309B"/>
    <w:rsid w:val="00223F36"/>
    <w:rsid w:val="00230158"/>
    <w:rsid w:val="002539E7"/>
    <w:rsid w:val="00284F53"/>
    <w:rsid w:val="002932E5"/>
    <w:rsid w:val="002B3093"/>
    <w:rsid w:val="002B40FA"/>
    <w:rsid w:val="002D509F"/>
    <w:rsid w:val="00335D5B"/>
    <w:rsid w:val="00355CD7"/>
    <w:rsid w:val="00400BBD"/>
    <w:rsid w:val="004611B6"/>
    <w:rsid w:val="00484871"/>
    <w:rsid w:val="00554039"/>
    <w:rsid w:val="00562EC2"/>
    <w:rsid w:val="00571299"/>
    <w:rsid w:val="00597E1C"/>
    <w:rsid w:val="00721278"/>
    <w:rsid w:val="007551B9"/>
    <w:rsid w:val="007A4F24"/>
    <w:rsid w:val="00805832"/>
    <w:rsid w:val="00826A13"/>
    <w:rsid w:val="00854B27"/>
    <w:rsid w:val="0090516D"/>
    <w:rsid w:val="00A66300"/>
    <w:rsid w:val="00AC7E71"/>
    <w:rsid w:val="00AF5EC1"/>
    <w:rsid w:val="00B737F9"/>
    <w:rsid w:val="00BD569B"/>
    <w:rsid w:val="00CE5B0F"/>
    <w:rsid w:val="00D20243"/>
    <w:rsid w:val="00DF4F8F"/>
    <w:rsid w:val="00E0328C"/>
    <w:rsid w:val="00E07646"/>
    <w:rsid w:val="00E70BDD"/>
    <w:rsid w:val="00EC2E31"/>
    <w:rsid w:val="00F27065"/>
    <w:rsid w:val="00F94ED9"/>
    <w:rsid w:val="00FB1CDF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0A56E24D"/>
  <w15:chartTrackingRefBased/>
  <w15:docId w15:val="{75B4CCEE-7440-4CFC-8C58-4D5F0288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k\Downloads\projekat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</Template>
  <TotalTime>8</TotalTime>
  <Pages>6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Vojin</dc:creator>
  <cp:keywords/>
  <dc:description/>
  <cp:lastModifiedBy>Vojin</cp:lastModifiedBy>
  <cp:revision>5</cp:revision>
  <dcterms:created xsi:type="dcterms:W3CDTF">2024-03-10T09:08:00Z</dcterms:created>
  <dcterms:modified xsi:type="dcterms:W3CDTF">2024-04-04T11:31:00Z</dcterms:modified>
</cp:coreProperties>
</file>