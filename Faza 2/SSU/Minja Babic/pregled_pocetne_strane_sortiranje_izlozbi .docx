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F00D8A" w:rsidRPr="00F00D8A" w:rsidRDefault="00033D74" w:rsidP="00F00D8A">
      <w:pPr>
        <w:pStyle w:val="naslov"/>
      </w:pPr>
      <w:r w:rsidRPr="00BB1DB7">
        <w:t xml:space="preserve">Specifikacija scenarija upotrebe funcionalnosti </w:t>
      </w:r>
      <w:r w:rsidR="00BB1DB7">
        <w:t>pregled</w:t>
      </w:r>
      <w:r w:rsidR="0043313D">
        <w:t>a</w:t>
      </w:r>
      <w:r w:rsidR="00BB1DB7">
        <w:t xml:space="preserve"> </w:t>
      </w:r>
      <w:r w:rsidR="00BB1DB7" w:rsidRPr="00BB1DB7">
        <w:t>po</w:t>
      </w:r>
      <w:r w:rsidR="00BB1DB7">
        <w:rPr>
          <w:rFonts w:ascii="Cambria" w:eastAsia="Adobe Kaiti Std R" w:hAnsi="Cambria" w:cs="Cambria"/>
          <w:kern w:val="0"/>
          <w14:ligatures w14:val="none"/>
        </w:rPr>
        <w:t>č</w:t>
      </w:r>
      <w:r w:rsidR="00BB1DB7" w:rsidRPr="00BB1DB7">
        <w:t>etne strane</w:t>
      </w:r>
      <w:r w:rsidR="00F00D8A">
        <w:t xml:space="preserve"> </w:t>
      </w:r>
      <w:r w:rsidR="00F00D8A" w:rsidRPr="00F00D8A">
        <w:t>sortiranjem izlo</w:t>
      </w:r>
      <w:r w:rsidR="00F00D8A" w:rsidRPr="00F00D8A">
        <w:rPr>
          <w:rFonts w:ascii="Cambria" w:eastAsia="MS Mincho" w:hAnsi="Cambria" w:cs="MS Mincho"/>
        </w:rPr>
        <w:t>ž</w:t>
      </w:r>
      <w:r w:rsidR="00F00D8A" w:rsidRPr="00F00D8A">
        <w:t>bi</w:t>
      </w:r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 Babi</w:t>
            </w:r>
            <w:r w:rsidRPr="001B252E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BB1DB7">
          <w:rPr>
            <w:rStyle w:val="Hyperlink"/>
            <w:noProof/>
          </w:rPr>
          <w:t>PRegled</w:t>
        </w:r>
        <w:r w:rsidR="0043313D">
          <w:rPr>
            <w:rStyle w:val="Hyperlink"/>
            <w:noProof/>
          </w:rPr>
          <w:t>a</w:t>
        </w:r>
        <w:r w:rsidR="00BB1DB7">
          <w:rPr>
            <w:rStyle w:val="Hyperlink"/>
            <w:noProof/>
          </w:rPr>
          <w:t xml:space="preserve"> početne strane</w:t>
        </w:r>
        <w:r w:rsidR="00F00D8A">
          <w:rPr>
            <w:rStyle w:val="Hyperlink"/>
            <w:noProof/>
          </w:rPr>
          <w:t xml:space="preserve"> sortiranjem izlozbi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7C205C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:rsidR="00552305" w:rsidRPr="00BB1DB7" w:rsidRDefault="00552305" w:rsidP="00BB1DB7">
      <w:pPr>
        <w:pStyle w:val="Normal1"/>
      </w:pPr>
      <w:r w:rsidRPr="00BB1DB7">
        <w:t xml:space="preserve">Definisanje scenarija upotrebe prilikom </w:t>
      </w:r>
      <w:r w:rsidR="00F00D8A">
        <w:t xml:space="preserve">pregleda </w:t>
      </w:r>
      <w:r w:rsidR="00F00D8A" w:rsidRPr="00F00D8A">
        <w:t>po</w:t>
      </w:r>
      <w:r w:rsidR="00F00D8A" w:rsidRPr="00F00D8A">
        <w:rPr>
          <w:rFonts w:ascii="Cambria" w:eastAsia="MS Mincho" w:hAnsi="Cambria" w:cs="MS Mincho"/>
        </w:rPr>
        <w:t>č</w:t>
      </w:r>
      <w:r w:rsidR="00F00D8A" w:rsidRPr="00F00D8A">
        <w:t>etne strane sortiranjem izlo</w:t>
      </w:r>
      <w:r w:rsidR="00F00D8A" w:rsidRPr="00F00D8A">
        <w:rPr>
          <w:rFonts w:ascii="MS Mincho" w:eastAsia="MS Mincho" w:hAnsi="MS Mincho" w:cs="MS Mincho" w:hint="eastAsia"/>
        </w:rPr>
        <w:t>ž</w:t>
      </w:r>
      <w:r w:rsidR="00F00D8A" w:rsidRPr="00F00D8A">
        <w:t>bi</w:t>
      </w:r>
      <w:r w:rsidR="00BB1DB7" w:rsidRPr="00BB1DB7">
        <w:t xml:space="preserve">, </w:t>
      </w:r>
      <w:r w:rsidRPr="00BB1DB7">
        <w:t xml:space="preserve">sa primerima </w:t>
      </w:r>
      <w:r w:rsidR="00B26E49" w:rsidRPr="00BB1DB7">
        <w:t>odgovoraju</w:t>
      </w:r>
      <w:r w:rsidR="00B26E49" w:rsidRPr="00BB1DB7">
        <w:rPr>
          <w:rFonts w:ascii="MS Mincho" w:eastAsia="MS Mincho" w:hAnsi="MS Mincho" w:cs="MS Mincho" w:hint="eastAsia"/>
        </w:rPr>
        <w:t>ć</w:t>
      </w:r>
      <w:r w:rsidR="00B26E49" w:rsidRPr="00BB1DB7">
        <w:t xml:space="preserve">ih </w:t>
      </w:r>
      <w:r w:rsidRPr="00BB1DB7">
        <w:t>html stranica</w:t>
      </w:r>
      <w:r w:rsidR="006F491D" w:rsidRPr="00BB1DB7">
        <w:t>.</w:t>
      </w:r>
    </w:p>
    <w:p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:rsidR="006F491D" w:rsidRPr="00766A0F" w:rsidRDefault="006F491D" w:rsidP="006F491D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>
        <w:t>Projektni zadatak</w:t>
      </w:r>
    </w:p>
    <w:p w:rsidR="00540FDD" w:rsidRDefault="00540FDD" w:rsidP="00540FDD">
      <w:pPr>
        <w:pStyle w:val="Normal1"/>
        <w:numPr>
          <w:ilvl w:val="0"/>
          <w:numId w:val="17"/>
        </w:numPr>
      </w:pPr>
      <w:r>
        <w:t>Uputsvo za pisanje specifikacije scenarija upotrebe funkcionalnosti</w:t>
      </w:r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r>
        <w:t>Otvorena pitanja</w:t>
      </w:r>
      <w:bookmarkEnd w:id="4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r w:rsidR="0043313D">
        <w:t xml:space="preserve">pregleda </w:t>
      </w:r>
      <w:r w:rsidR="0043313D" w:rsidRPr="0043313D">
        <w:t>po</w:t>
      </w:r>
      <w:r w:rsidR="0043313D" w:rsidRPr="0043313D">
        <w:rPr>
          <w:rFonts w:ascii="Cambria" w:eastAsia="MS Mincho" w:hAnsi="Cambria" w:cs="MS Mincho"/>
        </w:rPr>
        <w:t>č</w:t>
      </w:r>
      <w:r w:rsidR="0043313D" w:rsidRPr="0043313D">
        <w:t>etne strane sortiranjem izlo</w:t>
      </w:r>
      <w:r w:rsidR="0043313D" w:rsidRPr="0043313D">
        <w:rPr>
          <w:rFonts w:ascii="Cambria" w:eastAsia="MS Mincho" w:hAnsi="Cambria" w:cs="MS Mincho"/>
        </w:rPr>
        <w:t>ž</w:t>
      </w:r>
      <w:r w:rsidR="0043313D" w:rsidRPr="0043313D">
        <w:t>bi</w:t>
      </w:r>
    </w:p>
    <w:p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:rsidR="00922302" w:rsidRDefault="00922302" w:rsidP="00922302">
      <w:pPr>
        <w:pStyle w:val="Normal1"/>
      </w:pPr>
      <w:r w:rsidRPr="00922302">
        <w:t>Korisnik aplikacije na po</w:t>
      </w:r>
      <w:r w:rsidRPr="00922302">
        <w:rPr>
          <w:rFonts w:ascii="Cambria" w:eastAsia="MS Mincho" w:hAnsi="Cambria" w:cs="MS Mincho"/>
        </w:rPr>
        <w:t>č</w:t>
      </w:r>
      <w:r w:rsidRPr="00922302">
        <w:t>etnoj strani vidi razli</w:t>
      </w:r>
      <w:r w:rsidRPr="00922302">
        <w:rPr>
          <w:rFonts w:ascii="Cambria" w:eastAsia="MS Mincho" w:hAnsi="Cambria" w:cs="MS Mincho"/>
        </w:rPr>
        <w:t>č</w:t>
      </w:r>
      <w:r w:rsidRPr="00922302">
        <w:t>ite izlo</w:t>
      </w:r>
      <w:r w:rsidRPr="00922302">
        <w:rPr>
          <w:rFonts w:ascii="Cambria" w:eastAsia="MS Mincho" w:hAnsi="Cambria" w:cs="MS Mincho"/>
        </w:rPr>
        <w:t>ž</w:t>
      </w:r>
      <w:r w:rsidRPr="00922302">
        <w:t>be razli</w:t>
      </w:r>
      <w:r w:rsidRPr="00922302">
        <w:rPr>
          <w:rFonts w:ascii="Cambria" w:eastAsia="MS Mincho" w:hAnsi="Cambria" w:cs="MS Mincho"/>
        </w:rPr>
        <w:t>č</w:t>
      </w:r>
      <w:r w:rsidRPr="00922302">
        <w:t>itih kreatora</w:t>
      </w:r>
      <w:r>
        <w:t xml:space="preserve"> i informacije o izlo</w:t>
      </w:r>
      <w:r w:rsidRPr="00922302">
        <w:rPr>
          <w:rFonts w:ascii="Cambria" w:eastAsia="MS Mincho" w:hAnsi="Cambria" w:cs="MS Mincho"/>
        </w:rPr>
        <w:t>ž</w:t>
      </w:r>
      <w:r w:rsidRPr="00922302">
        <w:t>bama</w:t>
      </w:r>
      <w:r>
        <w:t xml:space="preserve">:  </w:t>
      </w:r>
      <w:r w:rsidRPr="00922302">
        <w:t>naziv izlo</w:t>
      </w:r>
      <w:r w:rsidRPr="00922302">
        <w:rPr>
          <w:rFonts w:ascii="Cambria" w:eastAsia="MS Mincho" w:hAnsi="Cambria" w:cs="MS Mincho"/>
        </w:rPr>
        <w:t>ž</w:t>
      </w:r>
      <w:r w:rsidRPr="00922302">
        <w:t>be, prose</w:t>
      </w:r>
      <w:r w:rsidRPr="00922302">
        <w:rPr>
          <w:rFonts w:ascii="Cambria" w:eastAsia="MS Mincho" w:hAnsi="Cambria" w:cs="MS Mincho"/>
        </w:rPr>
        <w:t>č</w:t>
      </w:r>
      <w:r w:rsidRPr="00922302">
        <w:t xml:space="preserve">na ocena </w:t>
      </w:r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r w:rsidRPr="00922302">
        <w:t xml:space="preserve">, ukupna </w:t>
      </w:r>
      <w:r w:rsidR="00F85311">
        <w:t>vrednosti</w:t>
      </w:r>
      <w:r w:rsidRPr="00922302">
        <w:t xml:space="preserve"> </w:t>
      </w:r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r w:rsidRPr="00922302">
        <w:t xml:space="preserve"> i broj NFT u </w:t>
      </w:r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>
        <w:t xml:space="preserve">bi. </w:t>
      </w:r>
      <w:r w:rsidRPr="00922302">
        <w:t>Korisnik u gornjem desnom uglu ima padaju</w:t>
      </w:r>
      <w:r w:rsidRPr="00922302">
        <w:rPr>
          <w:rFonts w:ascii="Cambria" w:eastAsia="MS Mincho" w:hAnsi="Cambria" w:cs="MS Mincho"/>
        </w:rPr>
        <w:t>ć</w:t>
      </w:r>
      <w:r w:rsidRPr="00922302">
        <w:t>i meni u kom bira na</w:t>
      </w:r>
      <w:r w:rsidRPr="00922302">
        <w:rPr>
          <w:rFonts w:ascii="Cambria" w:eastAsia="MS Mincho" w:hAnsi="Cambria" w:cs="MS Mincho"/>
        </w:rPr>
        <w:t>č</w:t>
      </w:r>
      <w:r w:rsidRPr="00922302">
        <w:t>in sortiranja prikaza izlo</w:t>
      </w:r>
      <w:r w:rsidRPr="00922302">
        <w:rPr>
          <w:rFonts w:ascii="Cambria" w:eastAsia="MS Mincho" w:hAnsi="Cambria" w:cs="MS Mincho"/>
        </w:rPr>
        <w:t>ž</w:t>
      </w:r>
      <w:r w:rsidRPr="00922302">
        <w:t>bi na po</w:t>
      </w:r>
      <w:r w:rsidRPr="00922302">
        <w:rPr>
          <w:rFonts w:ascii="Cambria" w:eastAsia="MS Mincho" w:hAnsi="Cambria" w:cs="MS Mincho"/>
        </w:rPr>
        <w:t>č</w:t>
      </w:r>
      <w:r w:rsidRPr="00922302">
        <w:t>etnoj strani</w:t>
      </w:r>
      <w:r>
        <w:t>.</w:t>
      </w:r>
    </w:p>
    <w:p w:rsidR="00033D74" w:rsidRPr="00922302" w:rsidRDefault="00033D74" w:rsidP="00721278">
      <w:pPr>
        <w:pStyle w:val="heding2"/>
      </w:pPr>
      <w:bookmarkStart w:id="7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:rsidR="00922302" w:rsidRDefault="00922302" w:rsidP="00922302">
      <w:pPr>
        <w:pStyle w:val="heding3"/>
        <w:rPr>
          <w:u w:val="single"/>
        </w:rPr>
      </w:pPr>
      <w:r w:rsidRPr="00922302">
        <w:rPr>
          <w:u w:val="single"/>
        </w:rPr>
        <w:t>Korisnik bira sortiranje svih 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>bi po nazivu</w:t>
      </w:r>
    </w:p>
    <w:p w:rsidR="00F85311" w:rsidRPr="00F85311" w:rsidRDefault="00F85311" w:rsidP="00F85311">
      <w:pPr>
        <w:pStyle w:val="Normal1"/>
        <w:rPr>
          <w:rFonts w:ascii="MS Mincho" w:eastAsia="MS Mincho" w:hAnsi="MS Mincho" w:cs="MS Mincho"/>
        </w:rPr>
      </w:pPr>
      <w:r>
        <w:t>Klikom na opciju za sortiranje izlo</w:t>
      </w:r>
      <w:r w:rsidRPr="00F85311">
        <w:rPr>
          <w:rFonts w:ascii="Cambria" w:eastAsia="MS Mincho" w:hAnsi="Cambria" w:cs="MS Mincho"/>
        </w:rPr>
        <w:t>ž</w:t>
      </w:r>
      <w:r>
        <w:t>bi po nazivu, izlo</w:t>
      </w:r>
      <w:r w:rsidRPr="00F85311">
        <w:rPr>
          <w:rFonts w:ascii="Cambria" w:eastAsia="MS Mincho" w:hAnsi="Cambria" w:cs="MS Mincho"/>
        </w:rPr>
        <w:t>ž</w:t>
      </w:r>
      <w:r>
        <w:t xml:space="preserve">be </w:t>
      </w:r>
      <w:r w:rsidRPr="00F85311">
        <w:rPr>
          <w:rFonts w:ascii="Cambria" w:eastAsia="MS Mincho" w:hAnsi="Cambria" w:cs="MS Mincho"/>
        </w:rPr>
        <w:t>ć</w:t>
      </w:r>
      <w:r>
        <w:t>e se na po</w:t>
      </w:r>
      <w:r w:rsidRPr="00F85311">
        <w:rPr>
          <w:rFonts w:ascii="Cambria" w:eastAsia="MS Mincho" w:hAnsi="Cambria" w:cs="MS Mincho"/>
        </w:rPr>
        <w:t>č</w:t>
      </w:r>
      <w:r>
        <w:t>etnoj strani prikazivati jedna ispod druge po abecednom redosledu.</w:t>
      </w:r>
    </w:p>
    <w:p w:rsidR="00922302" w:rsidRDefault="00922302" w:rsidP="00922302">
      <w:pPr>
        <w:pStyle w:val="heding3"/>
        <w:rPr>
          <w:u w:val="single"/>
        </w:rPr>
      </w:pPr>
      <w:r w:rsidRPr="00922302">
        <w:rPr>
          <w:u w:val="single"/>
        </w:rPr>
        <w:t>Korisnik bira sortiranje svih 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 xml:space="preserve">bi po </w:t>
      </w:r>
      <w:r w:rsidR="00F85311">
        <w:rPr>
          <w:u w:val="single"/>
        </w:rPr>
        <w:t>oceni</w:t>
      </w:r>
    </w:p>
    <w:p w:rsidR="00F85311" w:rsidRPr="00F85311" w:rsidRDefault="00F85311" w:rsidP="00F85311">
      <w:pPr>
        <w:pStyle w:val="Normal1"/>
      </w:pPr>
      <w:r w:rsidRPr="00F85311">
        <w:t>Klikom na opciju za sortiranje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bi po </w:t>
      </w:r>
      <w:r>
        <w:t>oceni</w:t>
      </w:r>
      <w:r w:rsidRPr="00F85311">
        <w:t>,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be </w:t>
      </w:r>
      <w:r w:rsidRPr="00F85311">
        <w:rPr>
          <w:rFonts w:ascii="MS Mincho" w:eastAsia="MS Mincho" w:hAnsi="MS Mincho" w:cs="MS Mincho" w:hint="eastAsia"/>
        </w:rPr>
        <w:t>ć</w:t>
      </w:r>
      <w:r w:rsidRPr="00F85311">
        <w:t>e se na 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 xml:space="preserve">etnoj strani prikazivati jedna ispod druge po </w:t>
      </w:r>
      <w:r w:rsidRPr="00922302">
        <w:t>prose</w:t>
      </w:r>
      <w:r w:rsidRPr="00922302">
        <w:rPr>
          <w:rFonts w:ascii="Cambria" w:eastAsia="MS Mincho" w:hAnsi="Cambria" w:cs="MS Mincho"/>
        </w:rPr>
        <w:t>č</w:t>
      </w:r>
      <w:r>
        <w:t>noj oceni</w:t>
      </w:r>
      <w:r w:rsidRPr="00922302">
        <w:t xml:space="preserve"> 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r>
        <w:t>, od najve</w:t>
      </w:r>
      <w:r w:rsidRPr="00F85311">
        <w:rPr>
          <w:rFonts w:ascii="Cambria" w:eastAsia="MS Mincho" w:hAnsi="Cambria" w:cs="MS Mincho"/>
        </w:rPr>
        <w:t>ć</w:t>
      </w:r>
      <w:r w:rsidRPr="00F85311">
        <w:t>e</w:t>
      </w:r>
      <w:r>
        <w:t xml:space="preserve"> ka najmanjoj oceni.</w:t>
      </w:r>
    </w:p>
    <w:p w:rsidR="00922302" w:rsidRDefault="00922302" w:rsidP="00922302">
      <w:pPr>
        <w:pStyle w:val="heding3"/>
        <w:rPr>
          <w:u w:val="single"/>
        </w:rPr>
      </w:pPr>
      <w:r w:rsidRPr="00922302">
        <w:rPr>
          <w:u w:val="single"/>
        </w:rPr>
        <w:t>Korisnik bira sortiranje svih 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 xml:space="preserve">bi po </w:t>
      </w:r>
      <w:r w:rsidR="00F85311">
        <w:rPr>
          <w:u w:val="single"/>
        </w:rPr>
        <w:t>veli</w:t>
      </w:r>
      <w:r w:rsidR="00F85311" w:rsidRPr="00F85311">
        <w:rPr>
          <w:rFonts w:ascii="Cambria" w:eastAsia="MS Mincho" w:hAnsi="Cambria" w:cs="MS Mincho"/>
          <w:u w:val="single"/>
        </w:rPr>
        <w:t>č</w:t>
      </w:r>
      <w:r w:rsidR="00F85311">
        <w:rPr>
          <w:u w:val="single"/>
        </w:rPr>
        <w:t>ini</w:t>
      </w:r>
    </w:p>
    <w:p w:rsidR="00F85311" w:rsidRPr="00922302" w:rsidRDefault="00F85311" w:rsidP="00F85311">
      <w:pPr>
        <w:pStyle w:val="Normal1"/>
      </w:pPr>
      <w:r w:rsidRPr="00F85311">
        <w:t>Klikom na opciju za sortiranje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bi po </w:t>
      </w:r>
      <w:r>
        <w:t>veli</w:t>
      </w:r>
      <w:r w:rsidRPr="00F85311">
        <w:rPr>
          <w:rFonts w:ascii="Cambria" w:eastAsia="MS Mincho" w:hAnsi="Cambria" w:cs="MS Mincho"/>
        </w:rPr>
        <w:t>č</w:t>
      </w:r>
      <w:r w:rsidRPr="00F85311">
        <w:t>ini,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be </w:t>
      </w:r>
      <w:r w:rsidRPr="00F85311">
        <w:rPr>
          <w:rFonts w:ascii="MS Mincho" w:eastAsia="MS Mincho" w:hAnsi="MS Mincho" w:cs="MS Mincho" w:hint="eastAsia"/>
        </w:rPr>
        <w:t>ć</w:t>
      </w:r>
      <w:r w:rsidRPr="00F85311">
        <w:t>e se na 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 xml:space="preserve">etnoj strani prikazivati jedna ispod druge po </w:t>
      </w:r>
      <w:r>
        <w:t xml:space="preserve">ukupnom broju NFT u </w:t>
      </w:r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>
        <w:t>bi</w:t>
      </w:r>
      <w:r>
        <w:t>, opadaju</w:t>
      </w:r>
      <w:r w:rsidRPr="00F85311">
        <w:rPr>
          <w:rFonts w:ascii="Cambria" w:eastAsia="MS Mincho" w:hAnsi="Cambria" w:cs="MS Mincho"/>
        </w:rPr>
        <w:t>ć</w:t>
      </w:r>
      <w:r>
        <w:t>e</w:t>
      </w:r>
      <w:r w:rsidRPr="00F85311">
        <w:t>.</w:t>
      </w:r>
    </w:p>
    <w:p w:rsidR="00922302" w:rsidRDefault="00922302" w:rsidP="00922302">
      <w:pPr>
        <w:pStyle w:val="heding3"/>
        <w:rPr>
          <w:u w:val="single"/>
        </w:rPr>
      </w:pPr>
      <w:r w:rsidRPr="00922302">
        <w:rPr>
          <w:u w:val="single"/>
        </w:rPr>
        <w:t>Korisnik bira sortiranje svih 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 xml:space="preserve">bi po </w:t>
      </w:r>
      <w:r w:rsidR="00F85311">
        <w:rPr>
          <w:u w:val="single"/>
        </w:rPr>
        <w:t>vrednosti</w:t>
      </w:r>
    </w:p>
    <w:p w:rsidR="00F85311" w:rsidRPr="00922302" w:rsidRDefault="00F85311" w:rsidP="00F85311">
      <w:pPr>
        <w:pStyle w:val="Normal1"/>
      </w:pPr>
      <w:r w:rsidRPr="00F85311">
        <w:t>Klikom na opciju za sortiranje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bi po </w:t>
      </w:r>
      <w:r>
        <w:t>vrednosti</w:t>
      </w:r>
      <w:r w:rsidRPr="00F85311">
        <w:t>, 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be </w:t>
      </w:r>
      <w:r w:rsidRPr="00F85311">
        <w:rPr>
          <w:rFonts w:ascii="MS Mincho" w:eastAsia="MS Mincho" w:hAnsi="MS Mincho" w:cs="MS Mincho" w:hint="eastAsia"/>
        </w:rPr>
        <w:t>ć</w:t>
      </w:r>
      <w:r w:rsidRPr="00F85311">
        <w:t>e se na 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 xml:space="preserve">etnoj strani prikazivati jedna ispod druge po </w:t>
      </w:r>
      <w:r>
        <w:t xml:space="preserve">ukupnoj vrednosti </w:t>
      </w:r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r>
        <w:t>, od najvrednije ka najmanje vrednoj</w:t>
      </w:r>
      <w:r w:rsidRPr="00F85311">
        <w:t>.</w:t>
      </w:r>
    </w:p>
    <w:p w:rsidR="002932E5" w:rsidRPr="00F85311" w:rsidRDefault="002932E5" w:rsidP="00721278">
      <w:pPr>
        <w:pStyle w:val="heding2"/>
      </w:pPr>
      <w:bookmarkStart w:id="8" w:name="_Toc160804674"/>
      <w:r>
        <w:rPr>
          <w:rFonts w:eastAsia="Adobe Kaiti Std R"/>
        </w:rPr>
        <w:t>Posebni zahtevi</w:t>
      </w:r>
      <w:bookmarkEnd w:id="8"/>
    </w:p>
    <w:p w:rsidR="00F85311" w:rsidRDefault="00F85311" w:rsidP="00F85311">
      <w:pPr>
        <w:pStyle w:val="Normal1"/>
      </w:pPr>
      <w:r>
        <w:t>Nema</w:t>
      </w:r>
    </w:p>
    <w:p w:rsidR="005775E2" w:rsidRPr="002932E5" w:rsidRDefault="005775E2" w:rsidP="00F85311">
      <w:pPr>
        <w:pStyle w:val="Normal1"/>
      </w:pPr>
    </w:p>
    <w:p w:rsidR="002932E5" w:rsidRPr="005775E2" w:rsidRDefault="002932E5" w:rsidP="00721278">
      <w:pPr>
        <w:pStyle w:val="heding2"/>
      </w:pPr>
      <w:bookmarkStart w:id="9" w:name="_Toc160804675"/>
      <w:r>
        <w:rPr>
          <w:rFonts w:eastAsia="Adobe Kaiti Std R"/>
        </w:rPr>
        <w:lastRenderedPageBreak/>
        <w:t>Preduslovi</w:t>
      </w:r>
      <w:bookmarkEnd w:id="9"/>
    </w:p>
    <w:p w:rsidR="005775E2" w:rsidRPr="002932E5" w:rsidRDefault="005775E2" w:rsidP="005775E2">
      <w:pPr>
        <w:pStyle w:val="Normal1"/>
      </w:pPr>
      <w:r>
        <w:t>Nema</w:t>
      </w:r>
    </w:p>
    <w:p w:rsidR="002932E5" w:rsidRPr="005775E2" w:rsidRDefault="002932E5" w:rsidP="00721278">
      <w:pPr>
        <w:pStyle w:val="heding2"/>
      </w:pPr>
      <w:bookmarkStart w:id="10" w:name="_Toc160804676"/>
      <w:r>
        <w:rPr>
          <w:rFonts w:eastAsia="Adobe Kaiti Std R"/>
        </w:rPr>
        <w:t>Posledice</w:t>
      </w:r>
      <w:bookmarkEnd w:id="10"/>
    </w:p>
    <w:p w:rsidR="005775E2" w:rsidRDefault="005775E2" w:rsidP="005775E2">
      <w:pPr>
        <w:pStyle w:val="Normal1"/>
      </w:pPr>
      <w:r>
        <w:t xml:space="preserve">Korisnik vidi </w:t>
      </w:r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 xml:space="preserve">be </w:t>
      </w:r>
      <w:r>
        <w:t xml:space="preserve">na </w:t>
      </w:r>
      <w:r w:rsidRPr="00F85311">
        <w:t>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 xml:space="preserve">etnoj </w:t>
      </w:r>
      <w:r>
        <w:t xml:space="preserve">strani u zavisnosti koji tip sortiranja je korisnik </w:t>
      </w:r>
      <w:bookmarkStart w:id="11" w:name="_GoBack"/>
      <w:bookmarkEnd w:id="11"/>
      <w:r>
        <w:t>odabrao.</w:t>
      </w: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0910C9" w:rsidRPr="000910C9" w:rsidRDefault="000910C9" w:rsidP="000910C9"/>
    <w:p w:rsidR="000910C9" w:rsidRPr="000910C9" w:rsidRDefault="000910C9" w:rsidP="000910C9"/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5C" w:rsidRDefault="007C205C" w:rsidP="00BD569B">
      <w:pPr>
        <w:spacing w:after="0" w:line="240" w:lineRule="auto"/>
      </w:pPr>
      <w:r>
        <w:separator/>
      </w:r>
    </w:p>
  </w:endnote>
  <w:endnote w:type="continuationSeparator" w:id="0">
    <w:p w:rsidR="007C205C" w:rsidRDefault="007C205C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5775E2">
          <w:rPr>
            <w:noProof/>
            <w:sz w:val="28"/>
            <w:szCs w:val="28"/>
          </w:rPr>
          <w:t>6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43313D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5C" w:rsidRDefault="007C205C" w:rsidP="00BD569B">
      <w:pPr>
        <w:spacing w:after="0" w:line="240" w:lineRule="auto"/>
      </w:pPr>
      <w:r>
        <w:separator/>
      </w:r>
    </w:p>
  </w:footnote>
  <w:footnote w:type="continuationSeparator" w:id="0">
    <w:p w:rsidR="007C205C" w:rsidRDefault="007C205C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7C205C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7C205C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7C205C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0EC"/>
    <w:rsid w:val="00033D74"/>
    <w:rsid w:val="000910C9"/>
    <w:rsid w:val="001B1BC1"/>
    <w:rsid w:val="001B252E"/>
    <w:rsid w:val="001D309B"/>
    <w:rsid w:val="00223F36"/>
    <w:rsid w:val="002267CE"/>
    <w:rsid w:val="002539E7"/>
    <w:rsid w:val="00284F53"/>
    <w:rsid w:val="002932E5"/>
    <w:rsid w:val="002B40FA"/>
    <w:rsid w:val="002D509F"/>
    <w:rsid w:val="00335D5B"/>
    <w:rsid w:val="0043313D"/>
    <w:rsid w:val="00540FDD"/>
    <w:rsid w:val="00552305"/>
    <w:rsid w:val="005775E2"/>
    <w:rsid w:val="00597E1C"/>
    <w:rsid w:val="006C282C"/>
    <w:rsid w:val="006F491D"/>
    <w:rsid w:val="00705A2A"/>
    <w:rsid w:val="00721278"/>
    <w:rsid w:val="007349B5"/>
    <w:rsid w:val="007551B9"/>
    <w:rsid w:val="007A4F24"/>
    <w:rsid w:val="007C205C"/>
    <w:rsid w:val="007C6320"/>
    <w:rsid w:val="00805832"/>
    <w:rsid w:val="00826A13"/>
    <w:rsid w:val="00922302"/>
    <w:rsid w:val="00A66300"/>
    <w:rsid w:val="00AC7E71"/>
    <w:rsid w:val="00AF5EC1"/>
    <w:rsid w:val="00B26E49"/>
    <w:rsid w:val="00B737F9"/>
    <w:rsid w:val="00BB1DB7"/>
    <w:rsid w:val="00BD569B"/>
    <w:rsid w:val="00D20243"/>
    <w:rsid w:val="00D95A0C"/>
    <w:rsid w:val="00E0328C"/>
    <w:rsid w:val="00E07646"/>
    <w:rsid w:val="00F00D8A"/>
    <w:rsid w:val="00F27065"/>
    <w:rsid w:val="00F85311"/>
    <w:rsid w:val="00FC3102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4FC7-336B-45F3-A066-C67E91AD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37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2024-03-10T10:03:00Z</dcterms:created>
  <dcterms:modified xsi:type="dcterms:W3CDTF">2024-03-10T15:35:00Z</dcterms:modified>
</cp:coreProperties>
</file>